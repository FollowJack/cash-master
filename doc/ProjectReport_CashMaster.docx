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DDA" w:rsidRDefault="00DE5F8D" w:rsidP="00D65219">
      <w:pPr>
        <w:pStyle w:val="Titel"/>
      </w:pPr>
      <w:r>
        <w:t>Project Report</w:t>
      </w:r>
    </w:p>
    <w:p w:rsidR="00DB5448" w:rsidRPr="00DB5448" w:rsidRDefault="00DE5F8D" w:rsidP="00D65219">
      <w:pPr>
        <w:pStyle w:val="Titel"/>
      </w:pPr>
      <w:r>
        <w:t>CashMaster</w:t>
      </w:r>
    </w:p>
    <w:p w:rsidR="008A16AB" w:rsidRPr="008A16AB" w:rsidRDefault="00DE5F8D" w:rsidP="00942146">
      <w:pPr>
        <w:pStyle w:val="berschrift1"/>
      </w:pPr>
      <w:r>
        <w:t>Description</w:t>
      </w:r>
      <w:r w:rsidRPr="00DE5F8D">
        <w:rPr>
          <w:lang w:val="en-GB"/>
        </w:rPr>
        <w:t xml:space="preserve"> of the</w:t>
      </w:r>
      <w:r>
        <w:t xml:space="preserve"> Company</w:t>
      </w:r>
    </w:p>
    <w:p w:rsidR="000935B2" w:rsidRDefault="00DE5F8D" w:rsidP="00780FC8">
      <w:pPr>
        <w:pStyle w:val="berschrift2"/>
      </w:pPr>
      <w:r>
        <w:t>General</w:t>
      </w:r>
      <w:r w:rsidR="00A757DB" w:rsidRPr="00A757DB">
        <w:t xml:space="preserve"> </w:t>
      </w:r>
      <w:r>
        <w:t>data</w:t>
      </w:r>
    </w:p>
    <w:p w:rsidR="00A757DB" w:rsidRDefault="00A757DB" w:rsidP="00A757DB"/>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3402"/>
        <w:gridCol w:w="5670"/>
      </w:tblGrid>
      <w:tr w:rsidR="00A757DB"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757DB" w:rsidRPr="00A757DB" w:rsidRDefault="00DE5F8D" w:rsidP="00DE5F8D">
            <w:pPr>
              <w:pStyle w:val="Tabellen-Text"/>
            </w:pPr>
            <w:r>
              <w:t>Name of company</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A757DB" w:rsidRPr="00932F62" w:rsidRDefault="00DE5F8D" w:rsidP="00A81B92">
            <w:pPr>
              <w:pStyle w:val="Tabellen-Text"/>
            </w:pPr>
            <w:r>
              <w:t xml:space="preserve">FollowJack </w:t>
            </w:r>
          </w:p>
        </w:tc>
      </w:tr>
      <w:tr w:rsidR="00A757DB" w:rsidRPr="00932F62" w:rsidTr="00F1532E">
        <w:trPr>
          <w:trHeight w:val="851"/>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A757DB" w:rsidRDefault="00DE5F8D" w:rsidP="00A81B92">
            <w:pPr>
              <w:pStyle w:val="Tabellen-Text"/>
            </w:pPr>
            <w:r>
              <w:t>Address</w:t>
            </w:r>
          </w:p>
          <w:p w:rsidR="00FA7755" w:rsidRPr="00A757DB" w:rsidRDefault="00FA7755" w:rsidP="00A81B92">
            <w:pPr>
              <w:pStyle w:val="Tabellen-Text"/>
            </w:pP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A757DB" w:rsidRPr="00932F62" w:rsidRDefault="00A757DB" w:rsidP="00A81B92">
            <w:pPr>
              <w:pStyle w:val="Tabellen-Text"/>
            </w:pPr>
          </w:p>
        </w:tc>
      </w:tr>
      <w:tr w:rsidR="00A757DB"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A757DB" w:rsidRPr="002776EA" w:rsidRDefault="002776EA" w:rsidP="00A81B92">
            <w:pPr>
              <w:pStyle w:val="Tabellen-Text"/>
            </w:pPr>
            <w:r w:rsidRPr="002776EA">
              <w:t>E-Mail</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A757DB" w:rsidRPr="00932F62" w:rsidRDefault="00A757DB" w:rsidP="00A81B92">
            <w:pPr>
              <w:pStyle w:val="Tabellen-Text"/>
            </w:pPr>
          </w:p>
        </w:tc>
      </w:tr>
      <w:tr w:rsidR="00A757DB"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A757DB" w:rsidRPr="002776EA" w:rsidRDefault="002776EA" w:rsidP="00A81B92">
            <w:pPr>
              <w:pStyle w:val="Tabellen-Text"/>
            </w:pPr>
            <w:r w:rsidRPr="002776EA">
              <w:t>Internet</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A757DB" w:rsidRPr="00932F62" w:rsidRDefault="00DE5F8D" w:rsidP="00A81B92">
            <w:pPr>
              <w:pStyle w:val="Tabellen-Text"/>
            </w:pPr>
            <w:r>
              <w:t>followJack.de</w:t>
            </w:r>
          </w:p>
        </w:tc>
      </w:tr>
    </w:tbl>
    <w:p w:rsidR="00087BB9" w:rsidRPr="0059678F" w:rsidRDefault="00087BB9" w:rsidP="00D65219"/>
    <w:p w:rsidR="008D24F5" w:rsidRPr="00583CA0" w:rsidRDefault="00D0485C" w:rsidP="00942146">
      <w:pPr>
        <w:pStyle w:val="berschrift1"/>
      </w:pPr>
      <w:r>
        <w:br w:type="page"/>
      </w:r>
      <w:r w:rsidR="00DE5F8D">
        <w:lastRenderedPageBreak/>
        <w:t>Goals of software introduction</w:t>
      </w:r>
    </w:p>
    <w:p w:rsidR="00117217" w:rsidRPr="00FB3749" w:rsidRDefault="00DE5F8D" w:rsidP="00D65219">
      <w:r>
        <w:t>Reasons for introduction to new software</w:t>
      </w:r>
      <w:r w:rsidR="00C03E25">
        <w:t>.</w:t>
      </w:r>
    </w:p>
    <w:p w:rsidR="005324D9" w:rsidRDefault="005324D9" w:rsidP="00D65219"/>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9" w:type="dxa"/>
          <w:right w:w="159" w:type="dxa"/>
        </w:tblCellMar>
        <w:tblLook w:val="01E0" w:firstRow="1" w:lastRow="1" w:firstColumn="1" w:lastColumn="1" w:noHBand="0" w:noVBand="0"/>
      </w:tblPr>
      <w:tblGrid>
        <w:gridCol w:w="9072"/>
      </w:tblGrid>
      <w:tr w:rsidR="00CB698E" w:rsidRPr="00CB698E" w:rsidTr="00F1532E">
        <w:trPr>
          <w:trHeight w:val="567"/>
        </w:trPr>
        <w:tc>
          <w:tcPr>
            <w:tcW w:w="921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CB698E" w:rsidRPr="00FB3749" w:rsidRDefault="00DE5F8D" w:rsidP="00CB698E">
            <w:pPr>
              <w:pStyle w:val="Tabellen-Text"/>
            </w:pPr>
            <w:r>
              <w:t>Reasons</w:t>
            </w:r>
          </w:p>
        </w:tc>
      </w:tr>
      <w:tr w:rsidR="00CB698E" w:rsidRPr="00CB698E" w:rsidTr="00F1532E">
        <w:trPr>
          <w:trHeight w:val="987"/>
        </w:trPr>
        <w:tc>
          <w:tcPr>
            <w:tcW w:w="9211" w:type="dxa"/>
            <w:shd w:val="clear" w:color="auto" w:fill="auto"/>
            <w:vAlign w:val="center"/>
          </w:tcPr>
          <w:p w:rsidR="00CB698E" w:rsidRDefault="00DE5F8D" w:rsidP="00F1532E">
            <w:pPr>
              <w:pStyle w:val="Tabellen-Text"/>
              <w:numPr>
                <w:ilvl w:val="0"/>
                <w:numId w:val="42"/>
              </w:numPr>
            </w:pPr>
            <w:r>
              <w:t>finance managed with excel sheet</w:t>
            </w:r>
          </w:p>
          <w:p w:rsidR="00DE5F8D" w:rsidRDefault="00DE5F8D" w:rsidP="00F1532E">
            <w:pPr>
              <w:pStyle w:val="Tabellen-Text"/>
              <w:numPr>
                <w:ilvl w:val="1"/>
                <w:numId w:val="42"/>
              </w:numPr>
            </w:pPr>
            <w:r>
              <w:t>excel sheet is error prone</w:t>
            </w:r>
          </w:p>
          <w:p w:rsidR="00DE5F8D" w:rsidRPr="00CB698E" w:rsidRDefault="00DE5F8D" w:rsidP="00F1532E">
            <w:pPr>
              <w:pStyle w:val="Tabellen-Text"/>
              <w:numPr>
                <w:ilvl w:val="1"/>
                <w:numId w:val="42"/>
              </w:numPr>
            </w:pPr>
            <w:r>
              <w:t>only physical available</w:t>
            </w:r>
          </w:p>
        </w:tc>
      </w:tr>
    </w:tbl>
    <w:p w:rsidR="005324D9" w:rsidRDefault="005324D9" w:rsidP="00D65219"/>
    <w:p w:rsidR="00FB3749" w:rsidRDefault="00FB3749" w:rsidP="00D65219"/>
    <w:p w:rsidR="00FB3749" w:rsidRPr="00FB3749" w:rsidRDefault="00DE5F8D" w:rsidP="00D65219">
      <w:r>
        <w:t>Brief description of the services to be provided</w:t>
      </w:r>
    </w:p>
    <w:p w:rsidR="00FB3749" w:rsidRDefault="00FB3749" w:rsidP="00D65219"/>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080EB8" w:rsidTr="00F1532E">
        <w:trPr>
          <w:trHeight w:val="567"/>
        </w:trPr>
        <w:tc>
          <w:tcPr>
            <w:tcW w:w="921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080EB8" w:rsidRPr="00FB3749" w:rsidRDefault="00DE5F8D" w:rsidP="00080EB8">
            <w:pPr>
              <w:pStyle w:val="Tabellen-Text"/>
            </w:pPr>
            <w:r>
              <w:t>Brief description</w:t>
            </w:r>
          </w:p>
        </w:tc>
      </w:tr>
      <w:tr w:rsidR="00080EB8" w:rsidTr="00F1532E">
        <w:trPr>
          <w:trHeight w:val="1202"/>
        </w:trPr>
        <w:tc>
          <w:tcPr>
            <w:tcW w:w="9211" w:type="dxa"/>
            <w:shd w:val="clear" w:color="auto" w:fill="auto"/>
            <w:vAlign w:val="center"/>
          </w:tcPr>
          <w:p w:rsidR="003D4288" w:rsidRDefault="00DE5F8D" w:rsidP="00F1532E">
            <w:pPr>
              <w:pStyle w:val="Tabellen-Text"/>
              <w:numPr>
                <w:ilvl w:val="0"/>
                <w:numId w:val="42"/>
              </w:numPr>
            </w:pPr>
            <w:r>
              <w:t>CashManager is available online</w:t>
            </w:r>
          </w:p>
          <w:p w:rsidR="00DE5F8D" w:rsidRDefault="00DE5F8D" w:rsidP="00F1532E">
            <w:pPr>
              <w:pStyle w:val="Tabellen-Text"/>
              <w:numPr>
                <w:ilvl w:val="0"/>
                <w:numId w:val="42"/>
              </w:numPr>
            </w:pPr>
            <w:r>
              <w:t>You have</w:t>
            </w:r>
            <w:r w:rsidR="00241757">
              <w:t xml:space="preserve"> </w:t>
            </w:r>
            <w:r>
              <w:t>accounts</w:t>
            </w:r>
            <w:r w:rsidR="00241757">
              <w:t xml:space="preserve"> with a balance</w:t>
            </w:r>
          </w:p>
          <w:p w:rsidR="00DE5F8D" w:rsidRDefault="00241757" w:rsidP="00F1532E">
            <w:pPr>
              <w:pStyle w:val="Tabellen-Text"/>
              <w:numPr>
                <w:ilvl w:val="0"/>
                <w:numId w:val="42"/>
              </w:numPr>
            </w:pPr>
            <w:r>
              <w:t>You can transfer money between these accounts</w:t>
            </w:r>
          </w:p>
          <w:p w:rsidR="00241757" w:rsidRDefault="00241757" w:rsidP="00F1532E">
            <w:pPr>
              <w:pStyle w:val="Tabellen-Text"/>
              <w:numPr>
                <w:ilvl w:val="0"/>
                <w:numId w:val="42"/>
              </w:numPr>
            </w:pPr>
            <w:r>
              <w:t>You can categorize each transfer</w:t>
            </w:r>
          </w:p>
          <w:p w:rsidR="00241757" w:rsidRDefault="00241757" w:rsidP="00F1532E">
            <w:pPr>
              <w:pStyle w:val="Tabellen-Text"/>
              <w:numPr>
                <w:ilvl w:val="0"/>
                <w:numId w:val="42"/>
              </w:numPr>
            </w:pPr>
            <w:r>
              <w:t>You can read statistics about your transfers, accounts, categories</w:t>
            </w:r>
          </w:p>
        </w:tc>
      </w:tr>
    </w:tbl>
    <w:p w:rsidR="00655AEF" w:rsidRDefault="00655AEF" w:rsidP="00655AEF"/>
    <w:p w:rsidR="005324D9" w:rsidRDefault="005324D9" w:rsidP="00655AEF"/>
    <w:p w:rsidR="006651A2" w:rsidRDefault="00241757" w:rsidP="006651A2">
      <w:r>
        <w:t>Goals pursued and expected with the introduction of the new software</w:t>
      </w:r>
    </w:p>
    <w:p w:rsidR="00CF1EAB" w:rsidRPr="00CF1EAB" w:rsidRDefault="00CF1EAB" w:rsidP="006651A2"/>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6651A2" w:rsidTr="00F1532E">
        <w:trPr>
          <w:trHeight w:val="567"/>
        </w:trPr>
        <w:tc>
          <w:tcPr>
            <w:tcW w:w="921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651A2" w:rsidRPr="00CF1EAB" w:rsidRDefault="00241757" w:rsidP="00241757">
            <w:pPr>
              <w:pStyle w:val="Tabellen-Text"/>
            </w:pPr>
            <w:r>
              <w:t>Goals for introduction</w:t>
            </w:r>
          </w:p>
        </w:tc>
      </w:tr>
      <w:tr w:rsidR="006651A2" w:rsidTr="00F1532E">
        <w:trPr>
          <w:trHeight w:val="1332"/>
        </w:trPr>
        <w:tc>
          <w:tcPr>
            <w:tcW w:w="9211" w:type="dxa"/>
            <w:shd w:val="clear" w:color="auto" w:fill="auto"/>
            <w:vAlign w:val="center"/>
          </w:tcPr>
          <w:p w:rsidR="006651A2" w:rsidRDefault="00241757" w:rsidP="00F1532E">
            <w:pPr>
              <w:pStyle w:val="Tabellen-Text"/>
              <w:numPr>
                <w:ilvl w:val="0"/>
                <w:numId w:val="42"/>
              </w:numPr>
            </w:pPr>
            <w:r>
              <w:t>Get an overview of several costs in relation to income</w:t>
            </w:r>
          </w:p>
          <w:p w:rsidR="00241757" w:rsidRDefault="00241757" w:rsidP="00F1532E">
            <w:pPr>
              <w:pStyle w:val="Tabellen-Text"/>
              <w:numPr>
                <w:ilvl w:val="0"/>
                <w:numId w:val="42"/>
              </w:numPr>
            </w:pPr>
            <w:r>
              <w:t>Save money in several sections</w:t>
            </w:r>
          </w:p>
          <w:p w:rsidR="00241757" w:rsidRDefault="005B0328" w:rsidP="00F1532E">
            <w:pPr>
              <w:pStyle w:val="Tabellen-Text"/>
              <w:numPr>
                <w:ilvl w:val="0"/>
                <w:numId w:val="42"/>
              </w:numPr>
            </w:pPr>
            <w:r>
              <w:t>Get prognosis for future purchases</w:t>
            </w:r>
          </w:p>
        </w:tc>
      </w:tr>
    </w:tbl>
    <w:p w:rsidR="005324D9" w:rsidRDefault="005324D9" w:rsidP="006651A2"/>
    <w:p w:rsidR="006651A2" w:rsidRDefault="006651A2" w:rsidP="006651A2"/>
    <w:p w:rsidR="00655AEF" w:rsidRDefault="005B0328" w:rsidP="00655AEF">
      <w:r>
        <w:t>Temporal operations planning</w:t>
      </w:r>
    </w:p>
    <w:p w:rsidR="006F2803" w:rsidRDefault="006F2803" w:rsidP="006F2803"/>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3402"/>
        <w:gridCol w:w="5670"/>
      </w:tblGrid>
      <w:tr w:rsidR="006F2803"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6F2803" w:rsidRPr="006F2803" w:rsidRDefault="005B0328" w:rsidP="00A81B92">
            <w:pPr>
              <w:pStyle w:val="Tabellen-Text"/>
            </w:pPr>
            <w:r>
              <w:t>Planned start</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EF51AE" w:rsidRPr="00932F62" w:rsidRDefault="005B0328" w:rsidP="00A81B92">
            <w:pPr>
              <w:pStyle w:val="Tabellen-Text"/>
            </w:pPr>
            <w:r>
              <w:t>21.01.2015</w:t>
            </w:r>
          </w:p>
        </w:tc>
      </w:tr>
      <w:tr w:rsidR="006F2803"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6F2803" w:rsidRPr="006F2803" w:rsidRDefault="005B0328" w:rsidP="005B0328">
            <w:pPr>
              <w:pStyle w:val="Tabellen-Text"/>
            </w:pPr>
            <w:r>
              <w:t>Expected</w:t>
            </w:r>
            <w:r w:rsidR="00D0485C">
              <w:t xml:space="preserve"> </w:t>
            </w:r>
            <w:r>
              <w:t>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A23572" w:rsidRPr="00932F62" w:rsidRDefault="005B0328" w:rsidP="00A81B92">
            <w:pPr>
              <w:pStyle w:val="Tabellen-Text"/>
            </w:pPr>
            <w:r>
              <w:t>22.02.2015</w:t>
            </w:r>
          </w:p>
        </w:tc>
      </w:tr>
    </w:tbl>
    <w:p w:rsidR="006F2803" w:rsidRDefault="006F2803" w:rsidP="006F2803"/>
    <w:p w:rsidR="005324D9" w:rsidRDefault="005324D9" w:rsidP="006F2803"/>
    <w:p w:rsidR="00A23572" w:rsidRDefault="00EF51AE" w:rsidP="006F2803">
      <w:r>
        <w:br w:type="page"/>
      </w:r>
      <w:r w:rsidR="005B0328">
        <w:lastRenderedPageBreak/>
        <w:t>Cost plan</w:t>
      </w:r>
    </w:p>
    <w:p w:rsidR="00A23572" w:rsidRDefault="00A23572" w:rsidP="006F2803"/>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A23572" w:rsidTr="00F1532E">
        <w:trPr>
          <w:trHeight w:val="567"/>
        </w:trPr>
        <w:tc>
          <w:tcPr>
            <w:tcW w:w="921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23572" w:rsidRPr="003D4288" w:rsidRDefault="00A23572" w:rsidP="00296CDE">
            <w:pPr>
              <w:pStyle w:val="Tabellen-Text"/>
            </w:pPr>
            <w:r>
              <w:t xml:space="preserve">Budget </w:t>
            </w:r>
          </w:p>
        </w:tc>
      </w:tr>
      <w:tr w:rsidR="00A23572" w:rsidTr="00F1532E">
        <w:trPr>
          <w:trHeight w:val="851"/>
        </w:trPr>
        <w:tc>
          <w:tcPr>
            <w:tcW w:w="9211" w:type="dxa"/>
            <w:shd w:val="clear" w:color="auto" w:fill="auto"/>
            <w:vAlign w:val="center"/>
          </w:tcPr>
          <w:p w:rsidR="00A23572" w:rsidRDefault="005B0328" w:rsidP="00296CDE">
            <w:pPr>
              <w:pStyle w:val="Tabellen-Text"/>
            </w:pPr>
            <w:r>
              <w:t>20,- € per month</w:t>
            </w:r>
          </w:p>
          <w:p w:rsidR="00A23572" w:rsidRDefault="00A23572" w:rsidP="00296CDE">
            <w:pPr>
              <w:pStyle w:val="Tabellen-Text"/>
            </w:pPr>
          </w:p>
        </w:tc>
      </w:tr>
    </w:tbl>
    <w:p w:rsidR="00A23572" w:rsidRDefault="00A23572" w:rsidP="003D4288"/>
    <w:p w:rsidR="00D0485C" w:rsidRPr="00CF1EAB" w:rsidRDefault="00D0485C" w:rsidP="003D4288"/>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3D4288" w:rsidTr="00F1532E">
        <w:trPr>
          <w:trHeight w:val="567"/>
        </w:trPr>
        <w:tc>
          <w:tcPr>
            <w:tcW w:w="921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D4288" w:rsidRPr="003D4288" w:rsidRDefault="005B0328" w:rsidP="00A81B92">
            <w:pPr>
              <w:pStyle w:val="Tabellen-Text"/>
            </w:pPr>
            <w:r>
              <w:t>Miscanellous</w:t>
            </w:r>
          </w:p>
        </w:tc>
      </w:tr>
      <w:tr w:rsidR="003D4288" w:rsidTr="00F1532E">
        <w:trPr>
          <w:trHeight w:val="851"/>
        </w:trPr>
        <w:tc>
          <w:tcPr>
            <w:tcW w:w="9211" w:type="dxa"/>
            <w:shd w:val="clear" w:color="auto" w:fill="auto"/>
            <w:vAlign w:val="center"/>
          </w:tcPr>
          <w:p w:rsidR="003D4288" w:rsidRDefault="005B0328" w:rsidP="00A81B92">
            <w:pPr>
              <w:pStyle w:val="Tabellen-Text"/>
            </w:pPr>
            <w:r>
              <w:t>Server cost: 1&amp;1 12.99 € per month</w:t>
            </w:r>
          </w:p>
          <w:p w:rsidR="003D4288" w:rsidRDefault="003D4288" w:rsidP="00A81B92">
            <w:pPr>
              <w:pStyle w:val="Tabellen-Text"/>
            </w:pPr>
          </w:p>
        </w:tc>
      </w:tr>
    </w:tbl>
    <w:p w:rsidR="003D4288" w:rsidRDefault="003D4288" w:rsidP="003D4288"/>
    <w:p w:rsidR="006F2803" w:rsidRDefault="006F2803" w:rsidP="006F2803"/>
    <w:p w:rsidR="004C445D" w:rsidRDefault="00D0485C" w:rsidP="00942146">
      <w:pPr>
        <w:pStyle w:val="berschrift1"/>
      </w:pPr>
      <w:r>
        <w:br w:type="page"/>
      </w:r>
      <w:r w:rsidR="005B0328">
        <w:lastRenderedPageBreak/>
        <w:t>Description of actual situation</w:t>
      </w:r>
    </w:p>
    <w:p w:rsidR="00780FC8" w:rsidRDefault="005B0328" w:rsidP="00D65219">
      <w:r w:rsidRPr="005B0328">
        <w:t>Description of the IT landscape in which the new system / software to be embedded. List of planned changes.</w:t>
      </w:r>
    </w:p>
    <w:p w:rsidR="005B0328" w:rsidRPr="003D4288" w:rsidRDefault="005B0328" w:rsidP="00D65219"/>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3402"/>
        <w:gridCol w:w="5670"/>
      </w:tblGrid>
      <w:tr w:rsidR="003D4288" w:rsidRPr="00932F62" w:rsidTr="00F1532E">
        <w:trPr>
          <w:trHeight w:val="567"/>
        </w:trPr>
        <w:tc>
          <w:tcPr>
            <w:tcW w:w="9072"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3D4288" w:rsidRPr="003D4288" w:rsidRDefault="005B0328" w:rsidP="00932F62">
            <w:pPr>
              <w:pStyle w:val="Tabellen-Text"/>
            </w:pPr>
            <w:r>
              <w:t>Actual sitiuation of it landscape</w:t>
            </w:r>
          </w:p>
        </w:tc>
      </w:tr>
      <w:tr w:rsidR="003D4288" w:rsidRPr="00932F62" w:rsidTr="00F1532E">
        <w:trPr>
          <w:trHeight w:val="851"/>
        </w:trPr>
        <w:tc>
          <w:tcPr>
            <w:tcW w:w="9072" w:type="dxa"/>
            <w:gridSpan w:val="2"/>
            <w:shd w:val="clear" w:color="auto" w:fill="auto"/>
            <w:vAlign w:val="center"/>
          </w:tcPr>
          <w:p w:rsidR="003D4288" w:rsidRDefault="003D4288" w:rsidP="003D4288">
            <w:pPr>
              <w:pStyle w:val="Tabellen-Text"/>
            </w:pPr>
          </w:p>
          <w:p w:rsidR="003D4288" w:rsidRPr="00932F62" w:rsidRDefault="003D4288" w:rsidP="003D4288">
            <w:pPr>
              <w:pStyle w:val="Tabellen-Text"/>
            </w:pPr>
          </w:p>
        </w:tc>
      </w:tr>
      <w:tr w:rsidR="00864FCB" w:rsidTr="00F1532E">
        <w:trPr>
          <w:trHeight w:val="567"/>
        </w:trPr>
        <w:tc>
          <w:tcPr>
            <w:tcW w:w="3402" w:type="dxa"/>
            <w:shd w:val="clear" w:color="auto" w:fill="D9D9D9"/>
            <w:vAlign w:val="center"/>
          </w:tcPr>
          <w:p w:rsidR="00864FCB" w:rsidRPr="003D4288" w:rsidRDefault="005B0328" w:rsidP="00657E68">
            <w:pPr>
              <w:pStyle w:val="Tabellen-Text"/>
            </w:pPr>
            <w:r>
              <w:t>Networks</w:t>
            </w:r>
          </w:p>
        </w:tc>
        <w:tc>
          <w:tcPr>
            <w:tcW w:w="5670" w:type="dxa"/>
            <w:shd w:val="clear" w:color="auto" w:fill="auto"/>
            <w:vAlign w:val="center"/>
          </w:tcPr>
          <w:p w:rsidR="00864FCB" w:rsidRPr="00864FCB" w:rsidRDefault="00864FCB" w:rsidP="00657E68">
            <w:pPr>
              <w:pStyle w:val="Tabellen-Text"/>
            </w:pPr>
          </w:p>
        </w:tc>
      </w:tr>
      <w:tr w:rsidR="00864FCB" w:rsidTr="00F1532E">
        <w:trPr>
          <w:trHeight w:val="567"/>
        </w:trPr>
        <w:tc>
          <w:tcPr>
            <w:tcW w:w="3402" w:type="dxa"/>
            <w:shd w:val="clear" w:color="auto" w:fill="D9D9D9"/>
            <w:vAlign w:val="center"/>
          </w:tcPr>
          <w:p w:rsidR="00864FCB" w:rsidRPr="003D4288" w:rsidRDefault="003D4288" w:rsidP="00657E68">
            <w:pPr>
              <w:pStyle w:val="Tabellen-Text"/>
            </w:pPr>
            <w:r w:rsidRPr="003D4288">
              <w:t>Hardware</w:t>
            </w:r>
          </w:p>
        </w:tc>
        <w:tc>
          <w:tcPr>
            <w:tcW w:w="5670" w:type="dxa"/>
            <w:shd w:val="clear" w:color="auto" w:fill="auto"/>
            <w:vAlign w:val="center"/>
          </w:tcPr>
          <w:p w:rsidR="00864FCB" w:rsidRPr="00864FCB" w:rsidRDefault="00864FCB" w:rsidP="00657E68">
            <w:pPr>
              <w:pStyle w:val="Tabellen-Text"/>
            </w:pPr>
          </w:p>
        </w:tc>
      </w:tr>
      <w:tr w:rsidR="003D4288" w:rsidTr="00F1532E">
        <w:trPr>
          <w:trHeight w:val="567"/>
        </w:trPr>
        <w:tc>
          <w:tcPr>
            <w:tcW w:w="3402" w:type="dxa"/>
            <w:shd w:val="clear" w:color="auto" w:fill="D9D9D9"/>
            <w:vAlign w:val="center"/>
          </w:tcPr>
          <w:p w:rsidR="003D4288" w:rsidRPr="003D4288" w:rsidRDefault="005B0328" w:rsidP="005B0328">
            <w:pPr>
              <w:pStyle w:val="Tabellen-Text"/>
            </w:pPr>
            <w:r>
              <w:t>Operating system</w:t>
            </w:r>
          </w:p>
        </w:tc>
        <w:tc>
          <w:tcPr>
            <w:tcW w:w="5670" w:type="dxa"/>
            <w:shd w:val="clear" w:color="auto" w:fill="auto"/>
            <w:vAlign w:val="center"/>
          </w:tcPr>
          <w:p w:rsidR="003D4288" w:rsidRPr="00864FCB" w:rsidRDefault="003D4288" w:rsidP="00657E68">
            <w:pPr>
              <w:pStyle w:val="Tabellen-Text"/>
            </w:pPr>
          </w:p>
        </w:tc>
      </w:tr>
      <w:tr w:rsidR="003D4288" w:rsidTr="00F1532E">
        <w:trPr>
          <w:trHeight w:val="567"/>
        </w:trPr>
        <w:tc>
          <w:tcPr>
            <w:tcW w:w="3402" w:type="dxa"/>
            <w:shd w:val="clear" w:color="auto" w:fill="D9D9D9"/>
            <w:vAlign w:val="center"/>
          </w:tcPr>
          <w:p w:rsidR="003D4288" w:rsidRPr="003D4288" w:rsidRDefault="005B0328" w:rsidP="00657E68">
            <w:pPr>
              <w:pStyle w:val="Tabellen-Text"/>
            </w:pPr>
            <w:r>
              <w:t>Software</w:t>
            </w:r>
          </w:p>
        </w:tc>
        <w:tc>
          <w:tcPr>
            <w:tcW w:w="5670" w:type="dxa"/>
            <w:shd w:val="clear" w:color="auto" w:fill="auto"/>
            <w:vAlign w:val="center"/>
          </w:tcPr>
          <w:p w:rsidR="003D4288" w:rsidRPr="00864FCB" w:rsidRDefault="003D4288" w:rsidP="00657E68">
            <w:pPr>
              <w:pStyle w:val="Tabellen-Text"/>
            </w:pPr>
          </w:p>
        </w:tc>
      </w:tr>
      <w:tr w:rsidR="003D4288" w:rsidTr="00F1532E">
        <w:trPr>
          <w:trHeight w:val="567"/>
        </w:trPr>
        <w:tc>
          <w:tcPr>
            <w:tcW w:w="3402" w:type="dxa"/>
            <w:shd w:val="clear" w:color="auto" w:fill="D9D9D9"/>
            <w:vAlign w:val="center"/>
          </w:tcPr>
          <w:p w:rsidR="003D4288" w:rsidRPr="003D4288" w:rsidRDefault="005B0328" w:rsidP="00657E68">
            <w:pPr>
              <w:pStyle w:val="Tabellen-Text"/>
            </w:pPr>
            <w:r>
              <w:t>Interfaces</w:t>
            </w:r>
          </w:p>
        </w:tc>
        <w:tc>
          <w:tcPr>
            <w:tcW w:w="5670" w:type="dxa"/>
            <w:shd w:val="clear" w:color="auto" w:fill="auto"/>
            <w:vAlign w:val="center"/>
          </w:tcPr>
          <w:p w:rsidR="003D4288" w:rsidRPr="00864FCB" w:rsidRDefault="003D4288" w:rsidP="00657E68">
            <w:pPr>
              <w:pStyle w:val="Tabellen-Text"/>
            </w:pPr>
          </w:p>
        </w:tc>
      </w:tr>
      <w:tr w:rsidR="009A1C77" w:rsidTr="00F1532E">
        <w:trPr>
          <w:trHeight w:val="567"/>
        </w:trPr>
        <w:tc>
          <w:tcPr>
            <w:tcW w:w="3402" w:type="dxa"/>
            <w:shd w:val="clear" w:color="auto" w:fill="D9D9D9"/>
            <w:vAlign w:val="center"/>
          </w:tcPr>
          <w:p w:rsidR="009A1C77" w:rsidRDefault="005B0328" w:rsidP="00657E68">
            <w:pPr>
              <w:pStyle w:val="Tabellen-Text"/>
            </w:pPr>
            <w:r>
              <w:t>Miscanellous</w:t>
            </w:r>
          </w:p>
        </w:tc>
        <w:tc>
          <w:tcPr>
            <w:tcW w:w="5670" w:type="dxa"/>
            <w:shd w:val="clear" w:color="auto" w:fill="auto"/>
            <w:vAlign w:val="center"/>
          </w:tcPr>
          <w:p w:rsidR="009A1C77" w:rsidRPr="00864FCB" w:rsidRDefault="009A1C77" w:rsidP="00657E68">
            <w:pPr>
              <w:pStyle w:val="Tabellen-Text"/>
            </w:pPr>
          </w:p>
        </w:tc>
      </w:tr>
    </w:tbl>
    <w:p w:rsidR="00780FC8" w:rsidRDefault="00780FC8" w:rsidP="00D65219"/>
    <w:p w:rsidR="00A30699" w:rsidRDefault="00A30699" w:rsidP="00D65219"/>
    <w:p w:rsidR="002052BF" w:rsidRDefault="005B0328" w:rsidP="00780FC8">
      <w:pPr>
        <w:pStyle w:val="berschrift2"/>
      </w:pPr>
      <w:r>
        <w:t>Affected business processes</w:t>
      </w:r>
    </w:p>
    <w:p w:rsidR="002052BF" w:rsidRDefault="005B0328" w:rsidP="00D24AC0">
      <w:r>
        <w:t>Description of business processes that are affected by computerization</w:t>
      </w:r>
    </w:p>
    <w:p w:rsidR="00D24AC0" w:rsidRPr="00CF1EAB" w:rsidRDefault="00D24AC0" w:rsidP="00D24AC0"/>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D24AC0"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D24AC0" w:rsidRPr="0027553D" w:rsidRDefault="005B0328" w:rsidP="00A81B92">
            <w:pPr>
              <w:pStyle w:val="Tabellen-Text"/>
            </w:pPr>
            <w:r>
              <w:t>Requirement analysis</w:t>
            </w:r>
          </w:p>
        </w:tc>
      </w:tr>
      <w:tr w:rsidR="00D24AC0" w:rsidTr="00F1532E">
        <w:trPr>
          <w:trHeight w:val="851"/>
        </w:trPr>
        <w:tc>
          <w:tcPr>
            <w:tcW w:w="9072" w:type="dxa"/>
            <w:shd w:val="clear" w:color="auto" w:fill="auto"/>
            <w:vAlign w:val="center"/>
          </w:tcPr>
          <w:p w:rsidR="0027553D" w:rsidRDefault="000F3723" w:rsidP="00F1532E">
            <w:pPr>
              <w:pStyle w:val="Tabellen-Text"/>
              <w:numPr>
                <w:ilvl w:val="0"/>
                <w:numId w:val="42"/>
              </w:numPr>
            </w:pPr>
            <w:r>
              <w:t>Show profitability for future purchases.</w:t>
            </w:r>
          </w:p>
        </w:tc>
      </w:tr>
    </w:tbl>
    <w:p w:rsidR="00780FC8" w:rsidRDefault="00780FC8" w:rsidP="00780FC8"/>
    <w:p w:rsidR="00D24AC0" w:rsidRDefault="001D48C5" w:rsidP="00942146">
      <w:pPr>
        <w:pStyle w:val="berschrift1"/>
      </w:pPr>
      <w:bookmarkStart w:id="0" w:name="_GoBack"/>
      <w:r>
        <w:br w:type="page"/>
      </w:r>
      <w:bookmarkEnd w:id="0"/>
      <w:r w:rsidR="005059DF">
        <w:lastRenderedPageBreak/>
        <w:t>Requirements of the system to be implemented</w:t>
      </w:r>
    </w:p>
    <w:p w:rsidR="00D24AC0" w:rsidRDefault="005059DF" w:rsidP="00780FC8">
      <w:pPr>
        <w:pStyle w:val="berschrift2"/>
      </w:pPr>
      <w:r>
        <w:t>User/target group</w:t>
      </w:r>
    </w:p>
    <w:p w:rsidR="00D24AC0" w:rsidRPr="00973778" w:rsidRDefault="005059DF" w:rsidP="00D24AC0">
      <w:r>
        <w:t>List of all target groups or rather user of new system</w:t>
      </w:r>
      <w:r w:rsidR="00973778" w:rsidRPr="00973778">
        <w:t>.</w:t>
      </w:r>
    </w:p>
    <w:p w:rsidR="00200F6D" w:rsidRPr="00CF1EAB" w:rsidRDefault="00200F6D" w:rsidP="00200F6D"/>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200F6D"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00F6D" w:rsidRPr="00200F6D" w:rsidRDefault="005059DF" w:rsidP="00A81B92">
            <w:pPr>
              <w:pStyle w:val="Tabellen-Text"/>
            </w:pPr>
            <w:r>
              <w:t>Target / user group</w:t>
            </w:r>
          </w:p>
        </w:tc>
      </w:tr>
      <w:tr w:rsidR="00200F6D" w:rsidTr="00F1532E">
        <w:trPr>
          <w:trHeight w:val="851"/>
        </w:trPr>
        <w:tc>
          <w:tcPr>
            <w:tcW w:w="9072" w:type="dxa"/>
            <w:tcBorders>
              <w:bottom w:val="single" w:sz="4" w:space="0" w:color="auto"/>
            </w:tcBorders>
            <w:shd w:val="clear" w:color="auto" w:fill="auto"/>
            <w:vAlign w:val="center"/>
          </w:tcPr>
          <w:p w:rsidR="00200F6D" w:rsidRDefault="005059DF" w:rsidP="00F1532E">
            <w:pPr>
              <w:pStyle w:val="Tabellen-Text"/>
              <w:numPr>
                <w:ilvl w:val="0"/>
                <w:numId w:val="42"/>
              </w:numPr>
            </w:pPr>
            <w:r>
              <w:t>Every citizens, except companies</w:t>
            </w:r>
          </w:p>
        </w:tc>
      </w:tr>
      <w:tr w:rsidR="00E63757" w:rsidTr="00F1532E">
        <w:trPr>
          <w:trHeight w:val="567"/>
        </w:trPr>
        <w:tc>
          <w:tcPr>
            <w:tcW w:w="9072" w:type="dxa"/>
            <w:shd w:val="clear" w:color="auto" w:fill="CCCCCC"/>
            <w:vAlign w:val="center"/>
          </w:tcPr>
          <w:p w:rsidR="00E63757" w:rsidRDefault="005059DF" w:rsidP="00A81B92">
            <w:pPr>
              <w:pStyle w:val="Tabellen-Text"/>
            </w:pPr>
            <w:r>
              <w:t>Amount of user who works simoultanously on the system</w:t>
            </w:r>
          </w:p>
        </w:tc>
      </w:tr>
      <w:tr w:rsidR="00E63757" w:rsidTr="00F1532E">
        <w:trPr>
          <w:trHeight w:val="567"/>
        </w:trPr>
        <w:tc>
          <w:tcPr>
            <w:tcW w:w="9072" w:type="dxa"/>
            <w:shd w:val="clear" w:color="auto" w:fill="auto"/>
            <w:vAlign w:val="center"/>
          </w:tcPr>
          <w:p w:rsidR="00E63757" w:rsidRDefault="005059DF" w:rsidP="00F1532E">
            <w:pPr>
              <w:pStyle w:val="Tabellen-Text"/>
              <w:ind w:left="720"/>
            </w:pPr>
            <w:r>
              <w:t>1 - 10</w:t>
            </w:r>
          </w:p>
        </w:tc>
      </w:tr>
    </w:tbl>
    <w:p w:rsidR="00200F6D" w:rsidRDefault="00200F6D" w:rsidP="00200F6D"/>
    <w:p w:rsidR="00747CC3" w:rsidRDefault="00747CC3" w:rsidP="00200F6D"/>
    <w:p w:rsidR="005579DB" w:rsidRDefault="005059DF" w:rsidP="00780FC8">
      <w:pPr>
        <w:pStyle w:val="berschrift2"/>
      </w:pPr>
      <w:r>
        <w:t>Functions of the new system</w:t>
      </w:r>
    </w:p>
    <w:p w:rsidR="005579DB" w:rsidRDefault="005059DF" w:rsidP="005579DB">
      <w:r w:rsidRPr="005059DF">
        <w:t>Description of the basic functions of the system, which should be available to employees who are entrusted with the implementation of specialized tasks available. (What does the software do in technical terms?)</w:t>
      </w:r>
    </w:p>
    <w:p w:rsidR="005059DF" w:rsidRPr="00CF1EAB" w:rsidRDefault="005059DF" w:rsidP="005579DB"/>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5579DB"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579DB" w:rsidRPr="005579DB" w:rsidRDefault="009E6BAA" w:rsidP="00A81B92">
            <w:pPr>
              <w:pStyle w:val="Tabellen-Text"/>
            </w:pPr>
            <w:r>
              <w:t>Basic functionallity</w:t>
            </w:r>
          </w:p>
        </w:tc>
      </w:tr>
      <w:tr w:rsidR="005579DB" w:rsidTr="00F1532E">
        <w:trPr>
          <w:trHeight w:val="1134"/>
        </w:trPr>
        <w:tc>
          <w:tcPr>
            <w:tcW w:w="9072" w:type="dxa"/>
            <w:shd w:val="clear" w:color="auto" w:fill="auto"/>
            <w:vAlign w:val="center"/>
          </w:tcPr>
          <w:p w:rsidR="002B062C" w:rsidRDefault="002B062C" w:rsidP="00F1532E">
            <w:pPr>
              <w:pStyle w:val="Tabellen-Text"/>
              <w:ind w:left="720"/>
            </w:pPr>
          </w:p>
          <w:p w:rsidR="009E6BAA" w:rsidRDefault="002B062C" w:rsidP="00F1532E">
            <w:pPr>
              <w:pStyle w:val="Tabellen-Text"/>
              <w:numPr>
                <w:ilvl w:val="0"/>
                <w:numId w:val="42"/>
              </w:numPr>
            </w:pPr>
            <w:r>
              <w:t>System</w:t>
            </w:r>
            <w:r w:rsidR="009E6BAA">
              <w:t xml:space="preserve"> </w:t>
            </w:r>
            <w:r w:rsidR="009E6BAA">
              <w:t>ha</w:t>
            </w:r>
            <w:r>
              <w:t>s</w:t>
            </w:r>
            <w:r w:rsidR="009E6BAA">
              <w:t xml:space="preserve"> to</w:t>
            </w:r>
            <w:r>
              <w:t xml:space="preserve"> b</w:t>
            </w:r>
            <w:r w:rsidR="009E6BAA">
              <w:t xml:space="preserve">e </w:t>
            </w:r>
            <w:r w:rsidR="009E6BAA">
              <w:t>available online</w:t>
            </w:r>
          </w:p>
          <w:p w:rsidR="009E6BAA" w:rsidRDefault="002B062C" w:rsidP="00F1532E">
            <w:pPr>
              <w:pStyle w:val="Tabellen-Text"/>
              <w:numPr>
                <w:ilvl w:val="0"/>
                <w:numId w:val="42"/>
              </w:numPr>
            </w:pPr>
            <w:r>
              <w:t>System has to offer the possibility to have accounts with a balance</w:t>
            </w:r>
          </w:p>
          <w:p w:rsidR="009E6BAA" w:rsidRDefault="002B062C" w:rsidP="00F1532E">
            <w:pPr>
              <w:pStyle w:val="Tabellen-Text"/>
              <w:numPr>
                <w:ilvl w:val="0"/>
                <w:numId w:val="42"/>
              </w:numPr>
            </w:pPr>
            <w:r>
              <w:t>System has to offer the possibility to</w:t>
            </w:r>
            <w:r w:rsidR="009E6BAA">
              <w:t xml:space="preserve"> transfer money between these accounts</w:t>
            </w:r>
          </w:p>
          <w:p w:rsidR="009E6BAA" w:rsidRDefault="002B062C" w:rsidP="00F1532E">
            <w:pPr>
              <w:pStyle w:val="Tabellen-Text"/>
              <w:numPr>
                <w:ilvl w:val="0"/>
                <w:numId w:val="42"/>
              </w:numPr>
            </w:pPr>
            <w:r>
              <w:t xml:space="preserve">System has to offer the possibility to </w:t>
            </w:r>
            <w:r w:rsidR="009E6BAA">
              <w:t>categorize each transfer</w:t>
            </w:r>
          </w:p>
          <w:p w:rsidR="002B062C" w:rsidRDefault="002B062C" w:rsidP="00F1532E">
            <w:pPr>
              <w:pStyle w:val="Tabellen-Text"/>
              <w:numPr>
                <w:ilvl w:val="0"/>
                <w:numId w:val="42"/>
              </w:numPr>
            </w:pPr>
            <w:r>
              <w:t xml:space="preserve">System has to offer the possibility to </w:t>
            </w:r>
            <w:r>
              <w:t>show</w:t>
            </w:r>
            <w:r w:rsidR="009E6BAA">
              <w:t xml:space="preserve"> statistics about </w:t>
            </w:r>
            <w:r>
              <w:t>the users</w:t>
            </w:r>
            <w:r w:rsidR="009E6BAA">
              <w:t xml:space="preserve"> </w:t>
            </w:r>
            <w:r>
              <w:t>transfers</w:t>
            </w:r>
          </w:p>
          <w:p w:rsidR="002B062C" w:rsidRDefault="002B062C" w:rsidP="00F1532E">
            <w:pPr>
              <w:pStyle w:val="Tabellen-Text"/>
              <w:numPr>
                <w:ilvl w:val="0"/>
                <w:numId w:val="42"/>
              </w:numPr>
            </w:pPr>
            <w:r>
              <w:t xml:space="preserve">System has to offer the possibility to show statistics about the users </w:t>
            </w:r>
            <w:r w:rsidR="009E6BAA">
              <w:t>accounts</w:t>
            </w:r>
          </w:p>
          <w:p w:rsidR="005579DB" w:rsidRDefault="002B062C" w:rsidP="00F1532E">
            <w:pPr>
              <w:pStyle w:val="Tabellen-Text"/>
              <w:numPr>
                <w:ilvl w:val="0"/>
                <w:numId w:val="42"/>
              </w:numPr>
            </w:pPr>
            <w:r>
              <w:t>System has to offer the possibility to show statistics about the users</w:t>
            </w:r>
            <w:r w:rsidR="009E6BAA">
              <w:t xml:space="preserve"> categories</w:t>
            </w:r>
          </w:p>
          <w:p w:rsidR="005579DB" w:rsidRDefault="005579DB" w:rsidP="00A81B92">
            <w:pPr>
              <w:pStyle w:val="Tabellen-Text"/>
            </w:pPr>
          </w:p>
        </w:tc>
      </w:tr>
      <w:tr w:rsidR="00E63757" w:rsidTr="00F1532E">
        <w:trPr>
          <w:trHeight w:val="567"/>
        </w:trPr>
        <w:tc>
          <w:tcPr>
            <w:tcW w:w="9072" w:type="dxa"/>
            <w:shd w:val="clear" w:color="auto" w:fill="CCCCCC"/>
            <w:vAlign w:val="center"/>
          </w:tcPr>
          <w:p w:rsidR="00E63757" w:rsidRPr="005579DB" w:rsidRDefault="009E6BAA" w:rsidP="00296CDE">
            <w:pPr>
              <w:pStyle w:val="Tabellen-Text"/>
            </w:pPr>
            <w:r>
              <w:t>Medium-term plans and wishes fort he future</w:t>
            </w:r>
          </w:p>
        </w:tc>
      </w:tr>
      <w:tr w:rsidR="00E63757" w:rsidTr="00F1532E">
        <w:trPr>
          <w:trHeight w:val="1134"/>
        </w:trPr>
        <w:tc>
          <w:tcPr>
            <w:tcW w:w="9072" w:type="dxa"/>
            <w:shd w:val="clear" w:color="auto" w:fill="auto"/>
            <w:vAlign w:val="center"/>
          </w:tcPr>
          <w:p w:rsidR="002B062C" w:rsidRDefault="002B062C" w:rsidP="00F1532E">
            <w:pPr>
              <w:pStyle w:val="Tabellen-Text"/>
              <w:numPr>
                <w:ilvl w:val="0"/>
                <w:numId w:val="42"/>
              </w:numPr>
            </w:pPr>
            <w:r>
              <w:t xml:space="preserve">System has to offer the possibility to show </w:t>
            </w:r>
            <w:r>
              <w:t>prognosis</w:t>
            </w:r>
            <w:r>
              <w:t xml:space="preserve"> about the users transfers</w:t>
            </w:r>
          </w:p>
          <w:p w:rsidR="002B062C" w:rsidRDefault="002B062C" w:rsidP="00F1532E">
            <w:pPr>
              <w:pStyle w:val="Tabellen-Text"/>
              <w:numPr>
                <w:ilvl w:val="0"/>
                <w:numId w:val="42"/>
              </w:numPr>
            </w:pPr>
            <w:r>
              <w:t xml:space="preserve">System has to offer the possibility to show prognosis about the users </w:t>
            </w:r>
            <w:r>
              <w:t>accounts</w:t>
            </w:r>
          </w:p>
          <w:p w:rsidR="002B062C" w:rsidRDefault="002B062C" w:rsidP="00F1532E">
            <w:pPr>
              <w:pStyle w:val="Tabellen-Text"/>
              <w:numPr>
                <w:ilvl w:val="0"/>
                <w:numId w:val="42"/>
              </w:numPr>
            </w:pPr>
            <w:r>
              <w:t xml:space="preserve">System has to offer the possibility to show prognosis about the users </w:t>
            </w:r>
            <w:r>
              <w:t>categories</w:t>
            </w:r>
          </w:p>
          <w:p w:rsidR="00E63757" w:rsidRDefault="00E63757" w:rsidP="00296CDE">
            <w:pPr>
              <w:pStyle w:val="Tabellen-Text"/>
            </w:pPr>
          </w:p>
        </w:tc>
      </w:tr>
    </w:tbl>
    <w:p w:rsidR="00747CC3" w:rsidRDefault="00747CC3" w:rsidP="00747CC3"/>
    <w:p w:rsidR="00747CC3" w:rsidRPr="00747CC3" w:rsidRDefault="00747CC3" w:rsidP="00747CC3"/>
    <w:p w:rsidR="00747CC3" w:rsidRDefault="00747CC3" w:rsidP="00D0485C"/>
    <w:p w:rsidR="005579DB" w:rsidRDefault="00D0485C" w:rsidP="00780FC8">
      <w:pPr>
        <w:pStyle w:val="berschrift2"/>
      </w:pPr>
      <w:r>
        <w:br w:type="page"/>
      </w:r>
      <w:r w:rsidR="002B062C">
        <w:lastRenderedPageBreak/>
        <w:t>Data in the new system</w:t>
      </w:r>
    </w:p>
    <w:p w:rsidR="00501F3A" w:rsidRDefault="002B062C" w:rsidP="00501F3A">
      <w:r w:rsidRPr="002B062C">
        <w:t xml:space="preserve">Collection of information and data to be stored. Description of the scope and </w:t>
      </w:r>
      <w:r w:rsidR="00E03359">
        <w:t xml:space="preserve">types </w:t>
      </w:r>
      <w:r w:rsidRPr="002B062C">
        <w:t xml:space="preserve">of the </w:t>
      </w:r>
      <w:r w:rsidR="00E03359">
        <w:t xml:space="preserve">data </w:t>
      </w:r>
      <w:r w:rsidRPr="002B062C">
        <w:t>(master data, transaction data, quantity frameworks).</w:t>
      </w:r>
    </w:p>
    <w:p w:rsidR="002B062C" w:rsidRPr="00CF1EAB" w:rsidRDefault="002B062C" w:rsidP="00501F3A"/>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501F3A"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1F3A" w:rsidRPr="00501F3A" w:rsidRDefault="00501F3A" w:rsidP="002B062C">
            <w:pPr>
              <w:pStyle w:val="Tabellen-Text"/>
            </w:pPr>
            <w:r w:rsidRPr="00501F3A">
              <w:t>Dat</w:t>
            </w:r>
            <w:r w:rsidR="002B062C">
              <w:t>a</w:t>
            </w:r>
          </w:p>
        </w:tc>
      </w:tr>
      <w:tr w:rsidR="00501F3A" w:rsidTr="00F1532E">
        <w:trPr>
          <w:trHeight w:val="1701"/>
        </w:trPr>
        <w:tc>
          <w:tcPr>
            <w:tcW w:w="9072" w:type="dxa"/>
            <w:shd w:val="clear" w:color="auto" w:fill="auto"/>
            <w:vAlign w:val="center"/>
          </w:tcPr>
          <w:p w:rsidR="00501F3A" w:rsidRDefault="00C1172D" w:rsidP="00F1532E">
            <w:pPr>
              <w:pStyle w:val="Tabellen-Text"/>
              <w:numPr>
                <w:ilvl w:val="0"/>
                <w:numId w:val="42"/>
              </w:numPr>
            </w:pPr>
            <w:r>
              <w:t>Balance Sheet Record:</w:t>
            </w:r>
          </w:p>
          <w:p w:rsidR="00C1172D" w:rsidRDefault="00C1172D" w:rsidP="00F1532E">
            <w:pPr>
              <w:pStyle w:val="Tabellen-Text"/>
              <w:numPr>
                <w:ilvl w:val="0"/>
                <w:numId w:val="42"/>
              </w:numPr>
            </w:pPr>
            <w:r>
              <w:t>Account:</w:t>
            </w:r>
          </w:p>
          <w:p w:rsidR="00C1172D" w:rsidRDefault="00C1172D" w:rsidP="00F1532E">
            <w:pPr>
              <w:pStyle w:val="Tabellen-Text"/>
              <w:numPr>
                <w:ilvl w:val="0"/>
                <w:numId w:val="42"/>
              </w:numPr>
            </w:pPr>
            <w:r>
              <w:t>Category:</w:t>
            </w:r>
          </w:p>
          <w:p w:rsidR="00C1172D" w:rsidRDefault="00C1172D" w:rsidP="00F1532E">
            <w:pPr>
              <w:pStyle w:val="Tabellen-Text"/>
              <w:numPr>
                <w:ilvl w:val="0"/>
                <w:numId w:val="42"/>
              </w:numPr>
            </w:pPr>
            <w:r>
              <w:t>User:</w:t>
            </w:r>
          </w:p>
          <w:p w:rsidR="00501F3A" w:rsidRDefault="00501F3A" w:rsidP="00A81B92">
            <w:pPr>
              <w:pStyle w:val="Tabellen-Text"/>
            </w:pPr>
          </w:p>
          <w:p w:rsidR="00501F3A" w:rsidRDefault="00501F3A" w:rsidP="00A81B92">
            <w:pPr>
              <w:pStyle w:val="Tabellen-Text"/>
            </w:pPr>
          </w:p>
          <w:p w:rsidR="00501F3A" w:rsidRDefault="00501F3A" w:rsidP="00A81B92">
            <w:pPr>
              <w:pStyle w:val="Tabellen-Text"/>
            </w:pPr>
          </w:p>
          <w:p w:rsidR="00E477CE" w:rsidRDefault="00E477CE" w:rsidP="00A81B92">
            <w:pPr>
              <w:pStyle w:val="Tabellen-Text"/>
            </w:pPr>
          </w:p>
        </w:tc>
      </w:tr>
    </w:tbl>
    <w:p w:rsidR="00501F3A" w:rsidRDefault="00501F3A" w:rsidP="00501F3A"/>
    <w:p w:rsidR="00747CC3" w:rsidRDefault="00747CC3" w:rsidP="00501F3A"/>
    <w:p w:rsidR="006A3A3D" w:rsidRPr="003F632F" w:rsidRDefault="00C1172D" w:rsidP="00780FC8">
      <w:pPr>
        <w:pStyle w:val="berschrift2"/>
      </w:pPr>
      <w:r>
        <w:t>Output</w:t>
      </w:r>
    </w:p>
    <w:p w:rsidR="003F632F" w:rsidRDefault="00C1172D" w:rsidP="003F632F">
      <w:r w:rsidRPr="00C1172D">
        <w:t>List of information to be provided by the software. Description of the target group (to whom?), The form (electronic, paper ...) and the frequency (how often?). A reference to the requirements for flexible procurement of information (eg, database queries as needed?).</w:t>
      </w:r>
    </w:p>
    <w:p w:rsidR="00C1172D" w:rsidRPr="00CF1EAB" w:rsidRDefault="00C1172D" w:rsidP="003F632F"/>
    <w:tbl>
      <w:tblPr>
        <w:tblW w:w="923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9" w:type="dxa"/>
          <w:right w:w="159" w:type="dxa"/>
        </w:tblCellMar>
        <w:tblLook w:val="01E0" w:firstRow="1" w:lastRow="1" w:firstColumn="1" w:lastColumn="1" w:noHBand="0" w:noVBand="0"/>
      </w:tblPr>
      <w:tblGrid>
        <w:gridCol w:w="2552"/>
        <w:gridCol w:w="992"/>
        <w:gridCol w:w="2438"/>
        <w:gridCol w:w="1707"/>
        <w:gridCol w:w="1541"/>
      </w:tblGrid>
      <w:tr w:rsidR="00FB61B0" w:rsidTr="00F1532E">
        <w:trPr>
          <w:trHeight w:val="567"/>
        </w:trPr>
        <w:tc>
          <w:tcPr>
            <w:tcW w:w="9230" w:type="dxa"/>
            <w:gridSpan w:val="5"/>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B61B0" w:rsidRDefault="00FB61B0" w:rsidP="00A81B92">
            <w:pPr>
              <w:pStyle w:val="Tabellen-Text"/>
            </w:pPr>
            <w:r>
              <w:t>Output</w:t>
            </w:r>
          </w:p>
        </w:tc>
      </w:tr>
      <w:tr w:rsidR="00F1532E" w:rsidTr="00F1532E">
        <w:trPr>
          <w:trHeight w:val="851"/>
        </w:trPr>
        <w:tc>
          <w:tcPr>
            <w:tcW w:w="2552" w:type="dxa"/>
            <w:shd w:val="clear" w:color="auto" w:fill="F2F2F2"/>
          </w:tcPr>
          <w:p w:rsidR="00FB61B0" w:rsidRPr="00F1532E" w:rsidRDefault="00FB61B0" w:rsidP="00A81B92">
            <w:pPr>
              <w:pStyle w:val="Tabellen-Text"/>
              <w:rPr>
                <w:b/>
              </w:rPr>
            </w:pPr>
            <w:r w:rsidRPr="00F1532E">
              <w:rPr>
                <w:b/>
              </w:rPr>
              <w:t>Description</w:t>
            </w:r>
          </w:p>
        </w:tc>
        <w:tc>
          <w:tcPr>
            <w:tcW w:w="992" w:type="dxa"/>
            <w:shd w:val="clear" w:color="auto" w:fill="F2F2F2"/>
          </w:tcPr>
          <w:p w:rsidR="00FB61B0" w:rsidRPr="00F1532E" w:rsidRDefault="00FB61B0" w:rsidP="00A81B92">
            <w:pPr>
              <w:pStyle w:val="Tabellen-Text"/>
              <w:rPr>
                <w:b/>
              </w:rPr>
            </w:pPr>
            <w:r w:rsidRPr="00F1532E">
              <w:rPr>
                <w:b/>
              </w:rPr>
              <w:t>Target group</w:t>
            </w:r>
          </w:p>
        </w:tc>
        <w:tc>
          <w:tcPr>
            <w:tcW w:w="2438" w:type="dxa"/>
            <w:shd w:val="clear" w:color="auto" w:fill="F2F2F2"/>
          </w:tcPr>
          <w:p w:rsidR="00FB61B0" w:rsidRPr="00F1532E" w:rsidRDefault="00FB61B0" w:rsidP="00A81B92">
            <w:pPr>
              <w:pStyle w:val="Tabellen-Text"/>
              <w:rPr>
                <w:b/>
              </w:rPr>
            </w:pPr>
            <w:r w:rsidRPr="00F1532E">
              <w:rPr>
                <w:b/>
              </w:rPr>
              <w:t>Form</w:t>
            </w:r>
          </w:p>
        </w:tc>
        <w:tc>
          <w:tcPr>
            <w:tcW w:w="1707" w:type="dxa"/>
            <w:shd w:val="clear" w:color="auto" w:fill="F2F2F2"/>
          </w:tcPr>
          <w:p w:rsidR="00FB61B0" w:rsidRPr="00F1532E" w:rsidRDefault="00FB61B0" w:rsidP="00A81B92">
            <w:pPr>
              <w:pStyle w:val="Tabellen-Text"/>
              <w:rPr>
                <w:b/>
              </w:rPr>
            </w:pPr>
            <w:r w:rsidRPr="00F1532E">
              <w:rPr>
                <w:b/>
              </w:rPr>
              <w:t>Frequency</w:t>
            </w:r>
          </w:p>
        </w:tc>
        <w:tc>
          <w:tcPr>
            <w:tcW w:w="1541" w:type="dxa"/>
            <w:shd w:val="clear" w:color="auto" w:fill="F2F2F2"/>
          </w:tcPr>
          <w:p w:rsidR="00FB61B0" w:rsidRPr="00F1532E" w:rsidRDefault="00FB61B0" w:rsidP="00A81B92">
            <w:pPr>
              <w:pStyle w:val="Tabellen-Text"/>
              <w:rPr>
                <w:b/>
              </w:rPr>
            </w:pPr>
            <w:r w:rsidRPr="00F1532E">
              <w:rPr>
                <w:b/>
              </w:rPr>
              <w:t>Requirement reference</w:t>
            </w:r>
          </w:p>
        </w:tc>
      </w:tr>
      <w:tr w:rsidR="00F1532E" w:rsidTr="00F1532E">
        <w:trPr>
          <w:trHeight w:val="851"/>
        </w:trPr>
        <w:tc>
          <w:tcPr>
            <w:tcW w:w="2552" w:type="dxa"/>
            <w:shd w:val="clear" w:color="auto" w:fill="auto"/>
            <w:vAlign w:val="center"/>
          </w:tcPr>
          <w:p w:rsidR="00FB61B0" w:rsidRDefault="00FB61B0" w:rsidP="00A81B92">
            <w:pPr>
              <w:pStyle w:val="Tabellen-Text"/>
            </w:pPr>
            <w:r>
              <w:t>BalanceSheetRecords</w:t>
            </w:r>
          </w:p>
        </w:tc>
        <w:tc>
          <w:tcPr>
            <w:tcW w:w="992" w:type="dxa"/>
            <w:shd w:val="clear" w:color="auto" w:fill="auto"/>
            <w:vAlign w:val="center"/>
          </w:tcPr>
          <w:p w:rsidR="00FB61B0" w:rsidRDefault="00FB61B0" w:rsidP="00A81B92">
            <w:pPr>
              <w:pStyle w:val="Tabellen-Text"/>
            </w:pPr>
            <w:r>
              <w:t>User</w:t>
            </w:r>
          </w:p>
        </w:tc>
        <w:tc>
          <w:tcPr>
            <w:tcW w:w="2438" w:type="dxa"/>
            <w:shd w:val="clear" w:color="auto" w:fill="auto"/>
            <w:vAlign w:val="center"/>
          </w:tcPr>
          <w:p w:rsidR="00FB61B0" w:rsidRDefault="00FB61B0" w:rsidP="00F1532E">
            <w:pPr>
              <w:pStyle w:val="Tabellen-Text"/>
              <w:numPr>
                <w:ilvl w:val="0"/>
                <w:numId w:val="42"/>
              </w:numPr>
            </w:pPr>
            <w:r>
              <w:t>Table</w:t>
            </w:r>
          </w:p>
          <w:p w:rsidR="00FB61B0" w:rsidRDefault="00FB61B0" w:rsidP="00F1532E">
            <w:pPr>
              <w:pStyle w:val="Tabellen-Text"/>
              <w:numPr>
                <w:ilvl w:val="0"/>
                <w:numId w:val="42"/>
              </w:numPr>
            </w:pPr>
            <w:r>
              <w:t>Graph</w:t>
            </w:r>
          </w:p>
        </w:tc>
        <w:tc>
          <w:tcPr>
            <w:tcW w:w="1707" w:type="dxa"/>
            <w:shd w:val="clear" w:color="auto" w:fill="auto"/>
            <w:vAlign w:val="center"/>
          </w:tcPr>
          <w:p w:rsidR="00FB61B0" w:rsidRDefault="00FB61B0" w:rsidP="00A81B92">
            <w:pPr>
              <w:pStyle w:val="Tabellen-Text"/>
            </w:pPr>
            <w:r>
              <w:t>For each use</w:t>
            </w:r>
          </w:p>
        </w:tc>
        <w:tc>
          <w:tcPr>
            <w:tcW w:w="1541" w:type="dxa"/>
            <w:shd w:val="clear" w:color="auto" w:fill="auto"/>
            <w:vAlign w:val="center"/>
          </w:tcPr>
          <w:p w:rsidR="00FB61B0" w:rsidRDefault="00FB61B0" w:rsidP="00A81B92">
            <w:pPr>
              <w:pStyle w:val="Tabellen-Text"/>
            </w:pPr>
          </w:p>
        </w:tc>
      </w:tr>
      <w:tr w:rsidR="00F1532E" w:rsidTr="00F1532E">
        <w:trPr>
          <w:trHeight w:val="851"/>
        </w:trPr>
        <w:tc>
          <w:tcPr>
            <w:tcW w:w="2552" w:type="dxa"/>
            <w:shd w:val="clear" w:color="auto" w:fill="auto"/>
            <w:vAlign w:val="center"/>
          </w:tcPr>
          <w:p w:rsidR="00FB61B0" w:rsidRDefault="00FB61B0" w:rsidP="00A81B92">
            <w:pPr>
              <w:pStyle w:val="Tabellen-Text"/>
            </w:pPr>
            <w:r>
              <w:t>Account</w:t>
            </w:r>
          </w:p>
        </w:tc>
        <w:tc>
          <w:tcPr>
            <w:tcW w:w="992" w:type="dxa"/>
            <w:shd w:val="clear" w:color="auto" w:fill="auto"/>
            <w:vAlign w:val="center"/>
          </w:tcPr>
          <w:p w:rsidR="00FB61B0" w:rsidRDefault="00FB61B0" w:rsidP="00A81B92">
            <w:pPr>
              <w:pStyle w:val="Tabellen-Text"/>
            </w:pPr>
            <w:r>
              <w:t>User</w:t>
            </w:r>
          </w:p>
        </w:tc>
        <w:tc>
          <w:tcPr>
            <w:tcW w:w="2438" w:type="dxa"/>
            <w:shd w:val="clear" w:color="auto" w:fill="auto"/>
            <w:vAlign w:val="center"/>
          </w:tcPr>
          <w:p w:rsidR="00FB61B0" w:rsidRDefault="00FB61B0" w:rsidP="00F1532E">
            <w:pPr>
              <w:pStyle w:val="Tabellen-Text"/>
              <w:numPr>
                <w:ilvl w:val="0"/>
                <w:numId w:val="42"/>
              </w:numPr>
            </w:pPr>
            <w:r>
              <w:t>Table</w:t>
            </w:r>
          </w:p>
          <w:p w:rsidR="00FB61B0" w:rsidRDefault="00FB61B0" w:rsidP="00F1532E">
            <w:pPr>
              <w:pStyle w:val="Tabellen-Text"/>
              <w:numPr>
                <w:ilvl w:val="0"/>
                <w:numId w:val="42"/>
              </w:numPr>
            </w:pPr>
            <w:r>
              <w:t>Graph</w:t>
            </w:r>
          </w:p>
        </w:tc>
        <w:tc>
          <w:tcPr>
            <w:tcW w:w="1707" w:type="dxa"/>
            <w:shd w:val="clear" w:color="auto" w:fill="auto"/>
            <w:vAlign w:val="center"/>
          </w:tcPr>
          <w:p w:rsidR="00FB61B0" w:rsidRDefault="00FB61B0" w:rsidP="00A81B92">
            <w:pPr>
              <w:pStyle w:val="Tabellen-Text"/>
            </w:pPr>
            <w:r>
              <w:t>For each use</w:t>
            </w:r>
          </w:p>
        </w:tc>
        <w:tc>
          <w:tcPr>
            <w:tcW w:w="1541" w:type="dxa"/>
            <w:shd w:val="clear" w:color="auto" w:fill="auto"/>
            <w:vAlign w:val="center"/>
          </w:tcPr>
          <w:p w:rsidR="00FB61B0" w:rsidRDefault="00FB61B0" w:rsidP="00A81B92">
            <w:pPr>
              <w:pStyle w:val="Tabellen-Text"/>
            </w:pPr>
          </w:p>
        </w:tc>
      </w:tr>
      <w:tr w:rsidR="00F1532E" w:rsidTr="00F1532E">
        <w:trPr>
          <w:trHeight w:val="851"/>
        </w:trPr>
        <w:tc>
          <w:tcPr>
            <w:tcW w:w="2552" w:type="dxa"/>
            <w:shd w:val="clear" w:color="auto" w:fill="auto"/>
            <w:vAlign w:val="center"/>
          </w:tcPr>
          <w:p w:rsidR="00FB61B0" w:rsidRDefault="00FB61B0" w:rsidP="00A81B92">
            <w:pPr>
              <w:pStyle w:val="Tabellen-Text"/>
            </w:pPr>
            <w:r>
              <w:t>Category</w:t>
            </w:r>
          </w:p>
        </w:tc>
        <w:tc>
          <w:tcPr>
            <w:tcW w:w="992" w:type="dxa"/>
            <w:shd w:val="clear" w:color="auto" w:fill="auto"/>
            <w:vAlign w:val="center"/>
          </w:tcPr>
          <w:p w:rsidR="00FB61B0" w:rsidRDefault="00FB61B0" w:rsidP="00A81B92">
            <w:pPr>
              <w:pStyle w:val="Tabellen-Text"/>
            </w:pPr>
            <w:r>
              <w:t>User</w:t>
            </w:r>
          </w:p>
        </w:tc>
        <w:tc>
          <w:tcPr>
            <w:tcW w:w="2438" w:type="dxa"/>
            <w:shd w:val="clear" w:color="auto" w:fill="auto"/>
            <w:vAlign w:val="center"/>
          </w:tcPr>
          <w:p w:rsidR="00FB61B0" w:rsidRDefault="00FB61B0" w:rsidP="00F1532E">
            <w:pPr>
              <w:pStyle w:val="Tabellen-Text"/>
              <w:numPr>
                <w:ilvl w:val="0"/>
                <w:numId w:val="42"/>
              </w:numPr>
            </w:pPr>
            <w:r>
              <w:t>Table</w:t>
            </w:r>
          </w:p>
          <w:p w:rsidR="00FB61B0" w:rsidRDefault="00FB61B0" w:rsidP="00F1532E">
            <w:pPr>
              <w:pStyle w:val="Tabellen-Text"/>
              <w:numPr>
                <w:ilvl w:val="0"/>
                <w:numId w:val="42"/>
              </w:numPr>
            </w:pPr>
            <w:r>
              <w:t>Graph</w:t>
            </w:r>
          </w:p>
        </w:tc>
        <w:tc>
          <w:tcPr>
            <w:tcW w:w="1707" w:type="dxa"/>
            <w:shd w:val="clear" w:color="auto" w:fill="auto"/>
            <w:vAlign w:val="center"/>
          </w:tcPr>
          <w:p w:rsidR="00FB61B0" w:rsidRDefault="00FB61B0" w:rsidP="00A81B92">
            <w:pPr>
              <w:pStyle w:val="Tabellen-Text"/>
            </w:pPr>
            <w:r>
              <w:t>For each use</w:t>
            </w:r>
          </w:p>
        </w:tc>
        <w:tc>
          <w:tcPr>
            <w:tcW w:w="1541" w:type="dxa"/>
            <w:shd w:val="clear" w:color="auto" w:fill="auto"/>
            <w:vAlign w:val="center"/>
          </w:tcPr>
          <w:p w:rsidR="00FB61B0" w:rsidRDefault="00FB61B0" w:rsidP="00A81B92">
            <w:pPr>
              <w:pStyle w:val="Tabellen-Text"/>
            </w:pPr>
          </w:p>
        </w:tc>
      </w:tr>
      <w:tr w:rsidR="00F1532E" w:rsidTr="00F1532E">
        <w:trPr>
          <w:trHeight w:val="851"/>
        </w:trPr>
        <w:tc>
          <w:tcPr>
            <w:tcW w:w="2552" w:type="dxa"/>
            <w:shd w:val="clear" w:color="auto" w:fill="auto"/>
            <w:vAlign w:val="center"/>
          </w:tcPr>
          <w:p w:rsidR="00FB61B0" w:rsidRDefault="00FB61B0" w:rsidP="00A81B92">
            <w:pPr>
              <w:pStyle w:val="Tabellen-Text"/>
            </w:pPr>
            <w:r>
              <w:t>User</w:t>
            </w:r>
          </w:p>
        </w:tc>
        <w:tc>
          <w:tcPr>
            <w:tcW w:w="992" w:type="dxa"/>
            <w:shd w:val="clear" w:color="auto" w:fill="auto"/>
            <w:vAlign w:val="center"/>
          </w:tcPr>
          <w:p w:rsidR="00FB61B0" w:rsidRDefault="00FB61B0" w:rsidP="00A81B92">
            <w:pPr>
              <w:pStyle w:val="Tabellen-Text"/>
            </w:pPr>
            <w:r>
              <w:t>User</w:t>
            </w:r>
          </w:p>
        </w:tc>
        <w:tc>
          <w:tcPr>
            <w:tcW w:w="2438" w:type="dxa"/>
            <w:shd w:val="clear" w:color="auto" w:fill="auto"/>
            <w:vAlign w:val="center"/>
          </w:tcPr>
          <w:p w:rsidR="00FB61B0" w:rsidRDefault="0075052E" w:rsidP="00F1532E">
            <w:pPr>
              <w:pStyle w:val="Tabellen-Text"/>
              <w:numPr>
                <w:ilvl w:val="0"/>
                <w:numId w:val="42"/>
              </w:numPr>
            </w:pPr>
            <w:r w:rsidRPr="0075052E">
              <w:t>List of user data</w:t>
            </w:r>
          </w:p>
        </w:tc>
        <w:tc>
          <w:tcPr>
            <w:tcW w:w="1707" w:type="dxa"/>
            <w:shd w:val="clear" w:color="auto" w:fill="auto"/>
            <w:vAlign w:val="center"/>
          </w:tcPr>
          <w:p w:rsidR="00FB61B0" w:rsidRDefault="0075052E" w:rsidP="00A81B92">
            <w:pPr>
              <w:pStyle w:val="Tabellen-Text"/>
            </w:pPr>
            <w:r>
              <w:t>For each use</w:t>
            </w:r>
          </w:p>
        </w:tc>
        <w:tc>
          <w:tcPr>
            <w:tcW w:w="1541" w:type="dxa"/>
            <w:shd w:val="clear" w:color="auto" w:fill="auto"/>
            <w:vAlign w:val="center"/>
          </w:tcPr>
          <w:p w:rsidR="00FB61B0" w:rsidRDefault="00FB61B0" w:rsidP="00A81B92">
            <w:pPr>
              <w:pStyle w:val="Tabellen-Text"/>
            </w:pPr>
          </w:p>
        </w:tc>
      </w:tr>
    </w:tbl>
    <w:p w:rsidR="003F632F" w:rsidRDefault="003F632F" w:rsidP="003F632F"/>
    <w:p w:rsidR="00747CC3" w:rsidRDefault="00747CC3" w:rsidP="003F632F"/>
    <w:p w:rsidR="006A3A3D" w:rsidRDefault="005853E4" w:rsidP="005853E4">
      <w:pPr>
        <w:pStyle w:val="berschrift2"/>
      </w:pPr>
      <w:r w:rsidRPr="005853E4">
        <w:t>Required interfaces to other programs</w:t>
      </w:r>
    </w:p>
    <w:p w:rsidR="0014586C" w:rsidRPr="00CF1EAB" w:rsidRDefault="005853E4" w:rsidP="0014586C">
      <w:r w:rsidRPr="005853E4">
        <w:t>Specify other applications with which the new software needs to exchange data (name, format, frequency, amount).</w:t>
      </w:r>
    </w:p>
    <w:tbl>
      <w:tblPr>
        <w:tblW w:w="923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3020"/>
        <w:gridCol w:w="2070"/>
        <w:gridCol w:w="2070"/>
        <w:gridCol w:w="2070"/>
      </w:tblGrid>
      <w:tr w:rsidR="005853E4" w:rsidTr="00F1532E">
        <w:trPr>
          <w:trHeight w:val="567"/>
        </w:trPr>
        <w:tc>
          <w:tcPr>
            <w:tcW w:w="302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853E4" w:rsidRPr="0014586C" w:rsidRDefault="005853E4" w:rsidP="00A81B92">
            <w:pPr>
              <w:pStyle w:val="Tabellen-Text"/>
            </w:pPr>
            <w:r>
              <w:lastRenderedPageBreak/>
              <w:t>Interfaces</w:t>
            </w:r>
          </w:p>
        </w:tc>
        <w:tc>
          <w:tcPr>
            <w:tcW w:w="20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853E4" w:rsidRPr="0014586C" w:rsidRDefault="005853E4" w:rsidP="00A81B92">
            <w:pPr>
              <w:pStyle w:val="Tabellen-Text"/>
            </w:pPr>
          </w:p>
        </w:tc>
        <w:tc>
          <w:tcPr>
            <w:tcW w:w="20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853E4" w:rsidRPr="0014586C" w:rsidRDefault="005853E4" w:rsidP="00A81B92">
            <w:pPr>
              <w:pStyle w:val="Tabellen-Text"/>
            </w:pPr>
          </w:p>
        </w:tc>
        <w:tc>
          <w:tcPr>
            <w:tcW w:w="20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853E4" w:rsidRPr="0014586C" w:rsidRDefault="005853E4" w:rsidP="00A81B92">
            <w:pPr>
              <w:pStyle w:val="Tabellen-Text"/>
            </w:pPr>
          </w:p>
        </w:tc>
      </w:tr>
      <w:tr w:rsidR="00F1532E" w:rsidTr="00F1532E">
        <w:trPr>
          <w:trHeight w:val="1134"/>
        </w:trPr>
        <w:tc>
          <w:tcPr>
            <w:tcW w:w="3020" w:type="dxa"/>
            <w:shd w:val="clear" w:color="auto" w:fill="auto"/>
            <w:vAlign w:val="center"/>
          </w:tcPr>
          <w:p w:rsidR="005853E4" w:rsidRDefault="005853E4" w:rsidP="00A81B92">
            <w:pPr>
              <w:pStyle w:val="Tabellen-Text"/>
            </w:pPr>
          </w:p>
          <w:p w:rsidR="005853E4" w:rsidRDefault="005853E4" w:rsidP="00A81B92">
            <w:pPr>
              <w:pStyle w:val="Tabellen-Text"/>
            </w:pPr>
            <w:r>
              <w:t>Name</w:t>
            </w:r>
          </w:p>
          <w:p w:rsidR="005853E4" w:rsidRDefault="005853E4" w:rsidP="00A81B92">
            <w:pPr>
              <w:pStyle w:val="Tabellen-Text"/>
            </w:pPr>
          </w:p>
        </w:tc>
        <w:tc>
          <w:tcPr>
            <w:tcW w:w="2070" w:type="dxa"/>
            <w:shd w:val="clear" w:color="auto" w:fill="auto"/>
            <w:vAlign w:val="center"/>
          </w:tcPr>
          <w:p w:rsidR="005853E4" w:rsidRDefault="005853E4" w:rsidP="00A81B92">
            <w:pPr>
              <w:pStyle w:val="Tabellen-Text"/>
            </w:pPr>
            <w:r>
              <w:t>Format</w:t>
            </w:r>
          </w:p>
        </w:tc>
        <w:tc>
          <w:tcPr>
            <w:tcW w:w="2070" w:type="dxa"/>
            <w:shd w:val="clear" w:color="auto" w:fill="auto"/>
            <w:vAlign w:val="center"/>
          </w:tcPr>
          <w:p w:rsidR="005853E4" w:rsidRDefault="005853E4" w:rsidP="00A81B92">
            <w:pPr>
              <w:pStyle w:val="Tabellen-Text"/>
            </w:pPr>
            <w:r>
              <w:t>Frequency</w:t>
            </w:r>
          </w:p>
        </w:tc>
        <w:tc>
          <w:tcPr>
            <w:tcW w:w="2070" w:type="dxa"/>
            <w:shd w:val="clear" w:color="auto" w:fill="auto"/>
            <w:vAlign w:val="center"/>
          </w:tcPr>
          <w:p w:rsidR="005853E4" w:rsidRDefault="005853E4" w:rsidP="00A81B92">
            <w:pPr>
              <w:pStyle w:val="Tabellen-Text"/>
            </w:pPr>
            <w:r>
              <w:t>Amount</w:t>
            </w:r>
          </w:p>
        </w:tc>
      </w:tr>
      <w:tr w:rsidR="005853E4" w:rsidTr="00F1532E">
        <w:trPr>
          <w:trHeight w:val="1134"/>
        </w:trPr>
        <w:tc>
          <w:tcPr>
            <w:tcW w:w="3020" w:type="dxa"/>
            <w:shd w:val="clear" w:color="auto" w:fill="auto"/>
            <w:vAlign w:val="center"/>
          </w:tcPr>
          <w:p w:rsidR="005853E4" w:rsidRDefault="005853E4" w:rsidP="00A81B92">
            <w:pPr>
              <w:pStyle w:val="Tabellen-Text"/>
            </w:pPr>
            <w:r>
              <w:t>REST CashMaster</w:t>
            </w:r>
          </w:p>
        </w:tc>
        <w:tc>
          <w:tcPr>
            <w:tcW w:w="2070" w:type="dxa"/>
            <w:shd w:val="clear" w:color="auto" w:fill="auto"/>
            <w:vAlign w:val="center"/>
          </w:tcPr>
          <w:p w:rsidR="005853E4" w:rsidRDefault="005853E4" w:rsidP="00A81B92">
            <w:pPr>
              <w:pStyle w:val="Tabellen-Text"/>
            </w:pPr>
            <w:r>
              <w:t>JSON</w:t>
            </w:r>
          </w:p>
        </w:tc>
        <w:tc>
          <w:tcPr>
            <w:tcW w:w="2070" w:type="dxa"/>
            <w:shd w:val="clear" w:color="auto" w:fill="auto"/>
            <w:vAlign w:val="center"/>
          </w:tcPr>
          <w:p w:rsidR="005853E4" w:rsidRDefault="005853E4" w:rsidP="00A81B92">
            <w:pPr>
              <w:pStyle w:val="Tabellen-Text"/>
            </w:pPr>
            <w:r>
              <w:t>For each use</w:t>
            </w:r>
          </w:p>
        </w:tc>
        <w:tc>
          <w:tcPr>
            <w:tcW w:w="2070" w:type="dxa"/>
            <w:shd w:val="clear" w:color="auto" w:fill="auto"/>
            <w:vAlign w:val="center"/>
          </w:tcPr>
          <w:p w:rsidR="005853E4" w:rsidRDefault="005853E4" w:rsidP="00A81B92">
            <w:pPr>
              <w:pStyle w:val="Tabellen-Text"/>
            </w:pPr>
          </w:p>
        </w:tc>
      </w:tr>
    </w:tbl>
    <w:p w:rsidR="00747CC3" w:rsidRDefault="00747CC3" w:rsidP="0014586C"/>
    <w:p w:rsidR="00747CC3" w:rsidRDefault="00747CC3" w:rsidP="0014586C"/>
    <w:p w:rsidR="00747CC3" w:rsidRDefault="00747CC3" w:rsidP="0014586C"/>
    <w:p w:rsidR="00E477CE" w:rsidRDefault="00E477CE" w:rsidP="00D24AC0"/>
    <w:p w:rsidR="00E477CE" w:rsidRPr="00E477CE" w:rsidRDefault="00D0485C" w:rsidP="00780FC8">
      <w:pPr>
        <w:pStyle w:val="berschrift2"/>
      </w:pPr>
      <w:r>
        <w:br w:type="page"/>
      </w:r>
      <w:r w:rsidR="005853E4">
        <w:lastRenderedPageBreak/>
        <w:t>Requirements of future user</w:t>
      </w:r>
    </w:p>
    <w:p w:rsidR="00E477CE" w:rsidRPr="00E477CE" w:rsidRDefault="005853E4" w:rsidP="00D24AC0">
      <w:r w:rsidRPr="005853E4">
        <w:t>Wishes of future users of the system</w:t>
      </w:r>
      <w:r w:rsidR="00E477CE" w:rsidRPr="00E477CE">
        <w:t>.</w:t>
      </w:r>
    </w:p>
    <w:p w:rsidR="00E477CE" w:rsidRPr="00CF1EAB" w:rsidRDefault="00E477CE" w:rsidP="00E477CE"/>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E477CE"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477CE" w:rsidRPr="00E477CE" w:rsidRDefault="00763716" w:rsidP="00A81B92">
            <w:pPr>
              <w:pStyle w:val="Tabellen-Text"/>
            </w:pPr>
            <w:r>
              <w:t>Requirements/ wishes</w:t>
            </w:r>
          </w:p>
        </w:tc>
      </w:tr>
      <w:tr w:rsidR="00E477CE" w:rsidTr="00F1532E">
        <w:trPr>
          <w:trHeight w:val="1134"/>
        </w:trPr>
        <w:tc>
          <w:tcPr>
            <w:tcW w:w="9072" w:type="dxa"/>
            <w:shd w:val="clear" w:color="auto" w:fill="auto"/>
            <w:vAlign w:val="center"/>
          </w:tcPr>
          <w:p w:rsidR="00314AD2" w:rsidRDefault="00314AD2" w:rsidP="00F1532E">
            <w:pPr>
              <w:pStyle w:val="Tabellen-Text"/>
              <w:numPr>
                <w:ilvl w:val="0"/>
                <w:numId w:val="42"/>
              </w:numPr>
            </w:pPr>
            <w:r>
              <w:t>Overview of:</w:t>
            </w:r>
          </w:p>
          <w:p w:rsidR="00E477CE" w:rsidRDefault="00314AD2" w:rsidP="00F1532E">
            <w:pPr>
              <w:pStyle w:val="Tabellen-Text"/>
              <w:numPr>
                <w:ilvl w:val="1"/>
                <w:numId w:val="42"/>
              </w:numPr>
            </w:pPr>
            <w:r>
              <w:t>Food</w:t>
            </w:r>
          </w:p>
          <w:p w:rsidR="00314AD2" w:rsidRDefault="00314AD2" w:rsidP="00F1532E">
            <w:pPr>
              <w:pStyle w:val="Tabellen-Text"/>
              <w:numPr>
                <w:ilvl w:val="1"/>
                <w:numId w:val="42"/>
              </w:numPr>
            </w:pPr>
            <w:r>
              <w:t>Life expenses</w:t>
            </w:r>
          </w:p>
          <w:p w:rsidR="00314AD2" w:rsidRDefault="00314AD2" w:rsidP="00F1532E">
            <w:pPr>
              <w:pStyle w:val="Tabellen-Text"/>
              <w:numPr>
                <w:ilvl w:val="1"/>
                <w:numId w:val="42"/>
              </w:numPr>
            </w:pPr>
            <w:r>
              <w:t>Fun</w:t>
            </w:r>
          </w:p>
          <w:p w:rsidR="00314AD2" w:rsidRDefault="00314AD2" w:rsidP="00F1532E">
            <w:pPr>
              <w:pStyle w:val="Tabellen-Text"/>
              <w:numPr>
                <w:ilvl w:val="1"/>
                <w:numId w:val="42"/>
              </w:numPr>
            </w:pPr>
            <w:r>
              <w:t>other</w:t>
            </w:r>
          </w:p>
          <w:p w:rsidR="00E477CE" w:rsidRDefault="00E477CE" w:rsidP="00A81B92">
            <w:pPr>
              <w:pStyle w:val="Tabellen-Text"/>
            </w:pPr>
          </w:p>
          <w:p w:rsidR="00E477CE" w:rsidRDefault="00E477CE" w:rsidP="00A81B92">
            <w:pPr>
              <w:pStyle w:val="Tabellen-Text"/>
            </w:pPr>
          </w:p>
        </w:tc>
      </w:tr>
    </w:tbl>
    <w:p w:rsidR="00E477CE" w:rsidRDefault="00E477CE" w:rsidP="00E477CE"/>
    <w:p w:rsidR="00F56C32" w:rsidRDefault="00F56C32" w:rsidP="00E477CE"/>
    <w:p w:rsidR="00E477CE" w:rsidRDefault="00831F99" w:rsidP="00780FC8">
      <w:pPr>
        <w:pStyle w:val="berschrift2"/>
      </w:pPr>
      <w:r>
        <w:t>Further Requirements</w:t>
      </w:r>
    </w:p>
    <w:p w:rsidR="00E477CE" w:rsidRPr="00E477CE" w:rsidRDefault="00F96E10" w:rsidP="00D24AC0">
      <w:r>
        <w:t>Supplementary requirements for</w:t>
      </w:r>
      <w:r w:rsidR="00E477CE" w:rsidRPr="00E477CE">
        <w:t>:</w:t>
      </w:r>
    </w:p>
    <w:p w:rsidR="00477612" w:rsidRPr="00CF1EAB" w:rsidRDefault="00477612" w:rsidP="00477612"/>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477612"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477612" w:rsidRPr="00507177" w:rsidRDefault="00F96E10" w:rsidP="00F96E10">
            <w:pPr>
              <w:pStyle w:val="Tabellen-Text"/>
            </w:pPr>
            <w:r>
              <w:t>security</w:t>
            </w:r>
            <w:r w:rsidR="00507177" w:rsidRPr="00507177">
              <w:t>,</w:t>
            </w:r>
            <w:r>
              <w:t xml:space="preserve"> capacity</w:t>
            </w:r>
            <w:r w:rsidR="00507177" w:rsidRPr="00507177">
              <w:t xml:space="preserve">, </w:t>
            </w:r>
            <w:r>
              <w:t>availability</w:t>
            </w:r>
            <w:r w:rsidR="00507177" w:rsidRPr="00507177">
              <w:t xml:space="preserve">, </w:t>
            </w:r>
            <w:r>
              <w:t>speed</w:t>
            </w:r>
            <w:r w:rsidR="00507177" w:rsidRPr="00507177">
              <w:t xml:space="preserve">, </w:t>
            </w:r>
            <w:r>
              <w:t>usability</w:t>
            </w:r>
            <w:r w:rsidR="00507177" w:rsidRPr="00507177">
              <w:t xml:space="preserve">, </w:t>
            </w:r>
            <w:r>
              <w:t>administration</w:t>
            </w:r>
          </w:p>
        </w:tc>
      </w:tr>
      <w:tr w:rsidR="00477612" w:rsidTr="00F1532E">
        <w:trPr>
          <w:trHeight w:val="1134"/>
        </w:trPr>
        <w:tc>
          <w:tcPr>
            <w:tcW w:w="9072" w:type="dxa"/>
            <w:shd w:val="clear" w:color="auto" w:fill="auto"/>
            <w:vAlign w:val="center"/>
          </w:tcPr>
          <w:p w:rsidR="00477612" w:rsidRDefault="00477612" w:rsidP="0098521B">
            <w:pPr>
              <w:pStyle w:val="Tabellen-Text"/>
            </w:pPr>
          </w:p>
          <w:p w:rsidR="00477612" w:rsidRDefault="00314AD2" w:rsidP="0098521B">
            <w:pPr>
              <w:pStyle w:val="Tabellen-Text"/>
            </w:pPr>
            <w:r>
              <w:t>-</w:t>
            </w:r>
          </w:p>
          <w:p w:rsidR="00477612" w:rsidRDefault="00477612" w:rsidP="0098521B">
            <w:pPr>
              <w:pStyle w:val="Tabellen-Text"/>
            </w:pPr>
          </w:p>
        </w:tc>
      </w:tr>
    </w:tbl>
    <w:p w:rsidR="00477612" w:rsidRDefault="00477612" w:rsidP="00477612"/>
    <w:p w:rsidR="00477612" w:rsidRDefault="00477612" w:rsidP="00D24AC0"/>
    <w:p w:rsidR="00477612" w:rsidRPr="00507177" w:rsidRDefault="00594388" w:rsidP="00780FC8">
      <w:pPr>
        <w:pStyle w:val="berschrift2"/>
      </w:pPr>
      <w:r>
        <w:t>System requirements</w:t>
      </w:r>
    </w:p>
    <w:p w:rsidR="00507177" w:rsidRPr="00507177" w:rsidRDefault="00594388" w:rsidP="00507177">
      <w:r>
        <w:t xml:space="preserve">System requirements </w:t>
      </w:r>
      <w:r w:rsidR="00555421">
        <w:t>to</w:t>
      </w:r>
      <w:r>
        <w:t xml:space="preserve"> </w:t>
      </w:r>
      <w:r w:rsidR="00555421">
        <w:t>t</w:t>
      </w:r>
      <w:r>
        <w:t>he new system</w:t>
      </w:r>
      <w:r w:rsidR="00C03E25">
        <w:t>.</w:t>
      </w:r>
    </w:p>
    <w:p w:rsidR="00507177" w:rsidRPr="00CF1EAB" w:rsidRDefault="00507177" w:rsidP="00507177"/>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507177"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7177" w:rsidRPr="00507177" w:rsidRDefault="00914CBC" w:rsidP="00914CBC">
            <w:pPr>
              <w:pStyle w:val="Tabellen-Text"/>
            </w:pPr>
            <w:r>
              <w:t>System requirements</w:t>
            </w:r>
            <w:r w:rsidR="00507177" w:rsidRPr="00507177">
              <w:t xml:space="preserve"> (</w:t>
            </w:r>
            <w:r>
              <w:t>e.g</w:t>
            </w:r>
            <w:r w:rsidR="00507177" w:rsidRPr="00507177">
              <w:t xml:space="preserve">. </w:t>
            </w:r>
            <w:r>
              <w:t>compatibilites</w:t>
            </w:r>
            <w:r w:rsidR="00507177" w:rsidRPr="00507177">
              <w:t>)</w:t>
            </w:r>
          </w:p>
        </w:tc>
      </w:tr>
      <w:tr w:rsidR="00507177" w:rsidTr="00F1532E">
        <w:trPr>
          <w:trHeight w:val="851"/>
        </w:trPr>
        <w:tc>
          <w:tcPr>
            <w:tcW w:w="9072" w:type="dxa"/>
            <w:shd w:val="clear" w:color="auto" w:fill="auto"/>
            <w:vAlign w:val="center"/>
          </w:tcPr>
          <w:p w:rsidR="00507177" w:rsidRDefault="00314AD2" w:rsidP="0098521B">
            <w:pPr>
              <w:pStyle w:val="Tabellen-Text"/>
            </w:pPr>
            <w:r>
              <w:t>-</w:t>
            </w:r>
          </w:p>
          <w:p w:rsidR="00507177" w:rsidRDefault="00507177" w:rsidP="0098521B">
            <w:pPr>
              <w:pStyle w:val="Tabellen-Text"/>
            </w:pPr>
          </w:p>
        </w:tc>
      </w:tr>
    </w:tbl>
    <w:p w:rsidR="00507177" w:rsidRDefault="00507177" w:rsidP="00507177"/>
    <w:p w:rsidR="00507177" w:rsidRDefault="00507177" w:rsidP="00D24AC0"/>
    <w:p w:rsidR="00507177" w:rsidRPr="00507177" w:rsidRDefault="00555421" w:rsidP="00780FC8">
      <w:pPr>
        <w:pStyle w:val="berschrift2"/>
      </w:pPr>
      <w:r>
        <w:t>Other requirements</w:t>
      </w:r>
    </w:p>
    <w:p w:rsidR="00507177" w:rsidRDefault="00555421" w:rsidP="00507177">
      <w:r>
        <w:t>Supplementary requirements:</w:t>
      </w:r>
    </w:p>
    <w:p w:rsidR="00555421" w:rsidRPr="00CF1EAB" w:rsidRDefault="00555421" w:rsidP="00507177"/>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507177"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7177" w:rsidRPr="00507177" w:rsidRDefault="00555421" w:rsidP="0098521B">
            <w:pPr>
              <w:pStyle w:val="Tabellen-Text"/>
            </w:pPr>
            <w:r>
              <w:t>Other requirements</w:t>
            </w:r>
          </w:p>
        </w:tc>
      </w:tr>
      <w:tr w:rsidR="00507177" w:rsidTr="00F1532E">
        <w:trPr>
          <w:trHeight w:val="851"/>
        </w:trPr>
        <w:tc>
          <w:tcPr>
            <w:tcW w:w="9072" w:type="dxa"/>
            <w:shd w:val="clear" w:color="auto" w:fill="auto"/>
            <w:vAlign w:val="center"/>
          </w:tcPr>
          <w:p w:rsidR="00507177" w:rsidRDefault="00507177" w:rsidP="0098521B">
            <w:pPr>
              <w:pStyle w:val="Tabellen-Text"/>
            </w:pPr>
          </w:p>
          <w:p w:rsidR="00507177" w:rsidRDefault="00314AD2" w:rsidP="0098521B">
            <w:pPr>
              <w:pStyle w:val="Tabellen-Text"/>
            </w:pPr>
            <w:r>
              <w:t>-</w:t>
            </w:r>
          </w:p>
        </w:tc>
      </w:tr>
    </w:tbl>
    <w:p w:rsidR="00507177" w:rsidRDefault="00507177" w:rsidP="00D24AC0"/>
    <w:p w:rsidR="00507177" w:rsidRPr="00334D89" w:rsidRDefault="009A1027" w:rsidP="00942146">
      <w:pPr>
        <w:pStyle w:val="berschrift1"/>
      </w:pPr>
      <w:r>
        <w:br w:type="page"/>
      </w:r>
      <w:r w:rsidR="00763716">
        <w:lastRenderedPageBreak/>
        <w:t>Documentation</w:t>
      </w:r>
    </w:p>
    <w:p w:rsidR="0023086A" w:rsidRDefault="00402327" w:rsidP="0023086A">
      <w:r w:rsidRPr="00402327">
        <w:t>Requirements for documentation (user guide, online documentation, textbooks).</w:t>
      </w:r>
    </w:p>
    <w:p w:rsidR="00402327" w:rsidRPr="00CF1EAB" w:rsidRDefault="00402327" w:rsidP="0023086A"/>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9072"/>
      </w:tblGrid>
      <w:tr w:rsidR="0023086A" w:rsidTr="00F1532E">
        <w:trPr>
          <w:trHeight w:val="567"/>
        </w:trPr>
        <w:tc>
          <w:tcPr>
            <w:tcW w:w="907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23086A" w:rsidRPr="0023086A" w:rsidRDefault="00402327" w:rsidP="0098521B">
            <w:pPr>
              <w:pStyle w:val="Tabellen-Text"/>
            </w:pPr>
            <w:r>
              <w:t>Documentation</w:t>
            </w:r>
          </w:p>
        </w:tc>
      </w:tr>
      <w:tr w:rsidR="0023086A" w:rsidTr="00F1532E">
        <w:trPr>
          <w:trHeight w:val="851"/>
        </w:trPr>
        <w:tc>
          <w:tcPr>
            <w:tcW w:w="9072" w:type="dxa"/>
            <w:shd w:val="clear" w:color="auto" w:fill="auto"/>
            <w:vAlign w:val="center"/>
          </w:tcPr>
          <w:p w:rsidR="0023086A" w:rsidRDefault="0023086A" w:rsidP="0098521B">
            <w:pPr>
              <w:pStyle w:val="Tabellen-Text"/>
            </w:pPr>
          </w:p>
          <w:p w:rsidR="0023086A" w:rsidRDefault="00402327" w:rsidP="0098521B">
            <w:pPr>
              <w:pStyle w:val="Tabellen-Text"/>
            </w:pPr>
            <w:r>
              <w:t>Requirement Analysis.xslx</w:t>
            </w:r>
          </w:p>
        </w:tc>
      </w:tr>
    </w:tbl>
    <w:p w:rsidR="00314AD2" w:rsidRDefault="00314AD2" w:rsidP="00314AD2"/>
    <w:p w:rsidR="00314AD2" w:rsidRPr="00314AD2" w:rsidRDefault="00314AD2" w:rsidP="00314AD2"/>
    <w:p w:rsidR="00785C0B" w:rsidRDefault="00314AD2" w:rsidP="00942146">
      <w:pPr>
        <w:pStyle w:val="berschrift1"/>
      </w:pPr>
      <w:r>
        <w:br w:type="page"/>
      </w:r>
      <w:r>
        <w:lastRenderedPageBreak/>
        <w:t>Contact for more information</w:t>
      </w:r>
    </w:p>
    <w:tbl>
      <w:tblPr>
        <w:tblW w:w="9072"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59" w:type="dxa"/>
          <w:right w:w="159" w:type="dxa"/>
        </w:tblCellMar>
        <w:tblLook w:val="01E0" w:firstRow="1" w:lastRow="1" w:firstColumn="1" w:lastColumn="1" w:noHBand="0" w:noVBand="0"/>
      </w:tblPr>
      <w:tblGrid>
        <w:gridCol w:w="3402"/>
        <w:gridCol w:w="5670"/>
      </w:tblGrid>
      <w:tr w:rsidR="00785C0B"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85C0B" w:rsidRPr="00785C0B" w:rsidRDefault="00F55990" w:rsidP="0098521B">
            <w:pPr>
              <w:pStyle w:val="Tabellen-Text"/>
            </w:pPr>
            <w:r>
              <w:t>Name</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785C0B" w:rsidRPr="00932F62" w:rsidRDefault="00162F80" w:rsidP="0098521B">
            <w:pPr>
              <w:pStyle w:val="Tabellen-Text"/>
            </w:pPr>
            <w:r>
              <w:t>Jack</w:t>
            </w:r>
          </w:p>
        </w:tc>
      </w:tr>
      <w:tr w:rsidR="00785C0B"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785C0B" w:rsidRPr="00785C0B" w:rsidRDefault="00785C0B" w:rsidP="0098521B">
            <w:pPr>
              <w:pStyle w:val="Tabellen-Text"/>
            </w:pPr>
            <w:r w:rsidRPr="00785C0B">
              <w:t>E-Mail</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785C0B" w:rsidRPr="00932F62" w:rsidRDefault="00162F80" w:rsidP="0098521B">
            <w:pPr>
              <w:pStyle w:val="Tabellen-Text"/>
            </w:pPr>
            <w:r>
              <w:t>-</w:t>
            </w:r>
          </w:p>
        </w:tc>
      </w:tr>
      <w:tr w:rsidR="00785C0B"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785C0B" w:rsidRPr="00785C0B" w:rsidRDefault="00F55990" w:rsidP="0098521B">
            <w:pPr>
              <w:pStyle w:val="Tabellen-Text"/>
            </w:pPr>
            <w:r>
              <w:t>Phone</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785C0B" w:rsidRPr="00932F62" w:rsidRDefault="00162F80" w:rsidP="0098521B">
            <w:pPr>
              <w:pStyle w:val="Tabellen-Text"/>
            </w:pPr>
            <w:r>
              <w:t>-</w:t>
            </w:r>
          </w:p>
        </w:tc>
      </w:tr>
      <w:tr w:rsidR="00747CC3" w:rsidRPr="00932F62" w:rsidTr="00F1532E">
        <w:trPr>
          <w:trHeight w:val="567"/>
        </w:trPr>
        <w:tc>
          <w:tcPr>
            <w:tcW w:w="340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747CC3" w:rsidRPr="00785C0B" w:rsidRDefault="00F55990" w:rsidP="0098521B">
            <w:pPr>
              <w:pStyle w:val="Tabellen-Text"/>
            </w:pPr>
            <w:r>
              <w:t>Availability</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747CC3" w:rsidRPr="00932F62" w:rsidRDefault="00162F80" w:rsidP="0098521B">
            <w:pPr>
              <w:pStyle w:val="Tabellen-Text"/>
            </w:pPr>
            <w:r>
              <w:t>N</w:t>
            </w:r>
            <w:r w:rsidR="00F55990">
              <w:t>ever</w:t>
            </w:r>
          </w:p>
        </w:tc>
      </w:tr>
    </w:tbl>
    <w:p w:rsidR="00785C0B" w:rsidRDefault="00785C0B" w:rsidP="00785C0B"/>
    <w:p w:rsidR="007450EB" w:rsidRDefault="007450EB" w:rsidP="00D24AC0"/>
    <w:sectPr w:rsidR="007450EB" w:rsidSect="00DE5F8D">
      <w:headerReference w:type="even" r:id="rId7"/>
      <w:headerReference w:type="default" r:id="rId8"/>
      <w:footerReference w:type="default" r:id="rId9"/>
      <w:pgSz w:w="11906" w:h="16838" w:code="9"/>
      <w:pgMar w:top="1814" w:right="1361" w:bottom="2098" w:left="1474" w:header="79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32E" w:rsidRDefault="00F1532E" w:rsidP="00D65219">
      <w:r>
        <w:separator/>
      </w:r>
    </w:p>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endnote>
  <w:endnote w:type="continuationSeparator" w:id="0">
    <w:p w:rsidR="00F1532E" w:rsidRDefault="00F1532E" w:rsidP="00D65219">
      <w:r>
        <w:continuationSeparator/>
      </w:r>
    </w:p>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E15" w:rsidRPr="004549D0" w:rsidRDefault="004549D0" w:rsidP="00743C87">
    <w:pPr>
      <w:pStyle w:val="Fuzeile"/>
    </w:pPr>
    <w:r>
      <w:rPr>
        <w:b/>
      </w:rPr>
      <w:tab/>
    </w:r>
    <w:r>
      <w:rPr>
        <w:b/>
      </w:rPr>
      <w:tab/>
    </w:r>
    <w:r w:rsidR="00DE5F8D">
      <w:rPr>
        <w:color w:val="737373"/>
      </w:rPr>
      <w:t>FollowJack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32E" w:rsidRDefault="00F1532E" w:rsidP="00D65219">
      <w:r>
        <w:separator/>
      </w:r>
    </w:p>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footnote>
  <w:footnote w:type="continuationSeparator" w:id="0">
    <w:p w:rsidR="00F1532E" w:rsidRDefault="00F1532E" w:rsidP="00D65219">
      <w:r>
        <w:continuationSeparator/>
      </w:r>
    </w:p>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rsidP="00D65219"/>
    <w:p w:rsidR="00F1532E" w:rsidRDefault="00F153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E15" w:rsidRDefault="00805E15" w:rsidP="00D65219">
    <w:pPr>
      <w:pStyle w:val="Kopfzeile"/>
    </w:pPr>
  </w:p>
  <w:p w:rsidR="00805E15" w:rsidRDefault="00805E15" w:rsidP="00D65219"/>
  <w:p w:rsidR="00805E15" w:rsidRDefault="00805E15" w:rsidP="00D65219"/>
  <w:p w:rsidR="00805E15" w:rsidRDefault="00805E15" w:rsidP="00D65219"/>
  <w:p w:rsidR="00805E15" w:rsidRDefault="00805E15" w:rsidP="00D65219"/>
  <w:p w:rsidR="00805E15" w:rsidRDefault="00805E15" w:rsidP="00D65219"/>
  <w:p w:rsidR="00805E15" w:rsidRDefault="00805E15" w:rsidP="00D65219"/>
  <w:p w:rsidR="00805E15" w:rsidRDefault="00805E15" w:rsidP="00D65219"/>
  <w:p w:rsidR="00805E15" w:rsidRDefault="00805E15" w:rsidP="00D65219"/>
  <w:p w:rsidR="00805E15" w:rsidRDefault="00805E15" w:rsidP="00D65219"/>
  <w:p w:rsidR="00805E15" w:rsidRDefault="00805E15" w:rsidP="00D65219"/>
  <w:p w:rsidR="00805E15" w:rsidRDefault="00805E15" w:rsidP="00D65219"/>
  <w:p w:rsidR="00805E15" w:rsidRDefault="00805E15" w:rsidP="00D6521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E15" w:rsidRDefault="00DE5F8D" w:rsidP="003E38E1">
    <w:pPr>
      <w:pStyle w:val="Kopfzeile"/>
    </w:pPr>
    <w:r>
      <w:t>Project report `CashMaster‘</w:t>
    </w:r>
    <w:r w:rsidR="00805E15" w:rsidRPr="002E1178">
      <w:tab/>
    </w:r>
    <w:r w:rsidR="00594DC6">
      <w:tab/>
    </w:r>
    <w:r>
      <w:t>Page</w:t>
    </w:r>
    <w:r w:rsidR="00BC200C">
      <w:t xml:space="preserve"> </w:t>
    </w:r>
    <w:r w:rsidR="00805E15" w:rsidRPr="002E1178">
      <w:t xml:space="preserve"> </w:t>
    </w:r>
    <w:r w:rsidR="00805E15" w:rsidRPr="002909C8">
      <w:rPr>
        <w:rStyle w:val="Seitenzahl"/>
        <w:b/>
        <w:color w:val="737373"/>
      </w:rPr>
      <w:fldChar w:fldCharType="begin"/>
    </w:r>
    <w:r w:rsidR="00805E15" w:rsidRPr="002909C8">
      <w:rPr>
        <w:rStyle w:val="Seitenzahl"/>
        <w:b/>
        <w:color w:val="737373"/>
      </w:rPr>
      <w:instrText xml:space="preserve"> PAGE </w:instrText>
    </w:r>
    <w:r w:rsidR="00805E15" w:rsidRPr="002909C8">
      <w:rPr>
        <w:rStyle w:val="Seitenzahl"/>
        <w:b/>
        <w:color w:val="737373"/>
      </w:rPr>
      <w:fldChar w:fldCharType="separate"/>
    </w:r>
    <w:r w:rsidR="001D48C5">
      <w:rPr>
        <w:rStyle w:val="Seitenzahl"/>
        <w:b/>
        <w:noProof/>
        <w:color w:val="737373"/>
      </w:rPr>
      <w:t>1</w:t>
    </w:r>
    <w:r w:rsidR="00805E15" w:rsidRPr="002909C8">
      <w:rPr>
        <w:rStyle w:val="Seitenzahl"/>
        <w:b/>
        <w:color w:val="737373"/>
      </w:rPr>
      <w:fldChar w:fldCharType="end"/>
    </w:r>
    <w:r w:rsidR="00805E15" w:rsidRPr="002E1178">
      <w:rPr>
        <w:rStyle w:val="Seitenzahl"/>
        <w:color w:val="737373"/>
      </w:rPr>
      <w:t xml:space="preserve"> | </w:t>
    </w:r>
    <w:r w:rsidR="00805E15" w:rsidRPr="002E1178">
      <w:rPr>
        <w:rStyle w:val="Seitenzahl"/>
        <w:color w:val="737373"/>
      </w:rPr>
      <w:fldChar w:fldCharType="begin"/>
    </w:r>
    <w:r w:rsidR="00805E15" w:rsidRPr="002E1178">
      <w:rPr>
        <w:rStyle w:val="Seitenzahl"/>
        <w:color w:val="737373"/>
      </w:rPr>
      <w:instrText xml:space="preserve"> NUMPAGES </w:instrText>
    </w:r>
    <w:r w:rsidR="00805E15" w:rsidRPr="002E1178">
      <w:rPr>
        <w:rStyle w:val="Seitenzahl"/>
        <w:color w:val="737373"/>
      </w:rPr>
      <w:fldChar w:fldCharType="separate"/>
    </w:r>
    <w:r w:rsidR="001D48C5">
      <w:rPr>
        <w:rStyle w:val="Seitenzahl"/>
        <w:noProof/>
        <w:color w:val="737373"/>
      </w:rPr>
      <w:t>2</w:t>
    </w:r>
    <w:r w:rsidR="00805E15" w:rsidRPr="002E1178">
      <w:rPr>
        <w:rStyle w:val="Seitenzahl"/>
        <w:color w:val="737373"/>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ECE4738"/>
    <w:lvl w:ilvl="0">
      <w:start w:val="1"/>
      <w:numFmt w:val="decimal"/>
      <w:lvlText w:val="%1."/>
      <w:lvlJc w:val="left"/>
      <w:pPr>
        <w:tabs>
          <w:tab w:val="num" w:pos="1492"/>
        </w:tabs>
        <w:ind w:left="1492" w:hanging="360"/>
      </w:pPr>
    </w:lvl>
  </w:abstractNum>
  <w:abstractNum w:abstractNumId="1">
    <w:nsid w:val="FFFFFF7D"/>
    <w:multiLevelType w:val="singleLevel"/>
    <w:tmpl w:val="D5E6721E"/>
    <w:lvl w:ilvl="0">
      <w:start w:val="1"/>
      <w:numFmt w:val="decimal"/>
      <w:lvlText w:val="%1."/>
      <w:lvlJc w:val="left"/>
      <w:pPr>
        <w:tabs>
          <w:tab w:val="num" w:pos="1209"/>
        </w:tabs>
        <w:ind w:left="1209" w:hanging="360"/>
      </w:pPr>
    </w:lvl>
  </w:abstractNum>
  <w:abstractNum w:abstractNumId="2">
    <w:nsid w:val="FFFFFF7E"/>
    <w:multiLevelType w:val="singleLevel"/>
    <w:tmpl w:val="4FE68BE8"/>
    <w:lvl w:ilvl="0">
      <w:start w:val="1"/>
      <w:numFmt w:val="decimal"/>
      <w:lvlText w:val="%1."/>
      <w:lvlJc w:val="left"/>
      <w:pPr>
        <w:tabs>
          <w:tab w:val="num" w:pos="926"/>
        </w:tabs>
        <w:ind w:left="926" w:hanging="360"/>
      </w:pPr>
    </w:lvl>
  </w:abstractNum>
  <w:abstractNum w:abstractNumId="3">
    <w:nsid w:val="FFFFFF7F"/>
    <w:multiLevelType w:val="singleLevel"/>
    <w:tmpl w:val="4BA672FA"/>
    <w:lvl w:ilvl="0">
      <w:start w:val="1"/>
      <w:numFmt w:val="decimal"/>
      <w:lvlText w:val="%1."/>
      <w:lvlJc w:val="left"/>
      <w:pPr>
        <w:tabs>
          <w:tab w:val="num" w:pos="643"/>
        </w:tabs>
        <w:ind w:left="643" w:hanging="360"/>
      </w:pPr>
    </w:lvl>
  </w:abstractNum>
  <w:abstractNum w:abstractNumId="4">
    <w:nsid w:val="FFFFFF80"/>
    <w:multiLevelType w:val="singleLevel"/>
    <w:tmpl w:val="6D12CE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8661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B3A539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0A57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5E5A52"/>
    <w:lvl w:ilvl="0">
      <w:start w:val="1"/>
      <w:numFmt w:val="decimal"/>
      <w:lvlText w:val="%1."/>
      <w:lvlJc w:val="left"/>
      <w:pPr>
        <w:tabs>
          <w:tab w:val="num" w:pos="360"/>
        </w:tabs>
        <w:ind w:left="360" w:hanging="360"/>
      </w:pPr>
    </w:lvl>
  </w:abstractNum>
  <w:abstractNum w:abstractNumId="9">
    <w:nsid w:val="FFFFFF89"/>
    <w:multiLevelType w:val="singleLevel"/>
    <w:tmpl w:val="0CEC0B46"/>
    <w:lvl w:ilvl="0">
      <w:start w:val="1"/>
      <w:numFmt w:val="bullet"/>
      <w:lvlText w:val=""/>
      <w:lvlJc w:val="left"/>
      <w:pPr>
        <w:tabs>
          <w:tab w:val="num" w:pos="360"/>
        </w:tabs>
        <w:ind w:left="360" w:hanging="360"/>
      </w:pPr>
      <w:rPr>
        <w:rFonts w:ascii="Symbol" w:hAnsi="Symbol" w:hint="default"/>
      </w:rPr>
    </w:lvl>
  </w:abstractNum>
  <w:abstractNum w:abstractNumId="10">
    <w:nsid w:val="03963E4A"/>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60768C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7FA3A3D"/>
    <w:multiLevelType w:val="hybridMultilevel"/>
    <w:tmpl w:val="E7CE8492"/>
    <w:lvl w:ilvl="0" w:tplc="18DC0E46">
      <w:numFmt w:val="bullet"/>
      <w:lvlText w:val=""/>
      <w:lvlJc w:val="left"/>
      <w:pPr>
        <w:tabs>
          <w:tab w:val="num" w:pos="1065"/>
        </w:tabs>
        <w:ind w:left="1065" w:hanging="705"/>
      </w:pPr>
      <w:rPr>
        <w:rFonts w:ascii="Wingdings 2" w:eastAsia="Times New Roman" w:hAnsi="Wingdings 2"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9AC39B8"/>
    <w:multiLevelType w:val="hybridMultilevel"/>
    <w:tmpl w:val="4B3C9EE0"/>
    <w:lvl w:ilvl="0" w:tplc="86FE2222">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23538EF"/>
    <w:multiLevelType w:val="singleLevel"/>
    <w:tmpl w:val="36FCDFA8"/>
    <w:lvl w:ilvl="0">
      <w:start w:val="1"/>
      <w:numFmt w:val="bullet"/>
      <w:pStyle w:val="Checkliste"/>
      <w:lvlText w:val=""/>
      <w:lvlJc w:val="left"/>
      <w:pPr>
        <w:tabs>
          <w:tab w:val="num" w:pos="567"/>
        </w:tabs>
        <w:ind w:left="567" w:hanging="567"/>
      </w:pPr>
      <w:rPr>
        <w:rFonts w:ascii="Wingdings" w:eastAsia="Times" w:hAnsi="Wingdings" w:hint="default"/>
        <w:sz w:val="23"/>
      </w:rPr>
    </w:lvl>
  </w:abstractNum>
  <w:abstractNum w:abstractNumId="15">
    <w:nsid w:val="1953281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C9822B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3A7D4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475E16"/>
    <w:multiLevelType w:val="multilevel"/>
    <w:tmpl w:val="16D8B038"/>
    <w:lvl w:ilvl="0">
      <w:numFmt w:val="bullet"/>
      <w:lvlText w:val=""/>
      <w:lvlJc w:val="left"/>
      <w:pPr>
        <w:tabs>
          <w:tab w:val="num" w:pos="567"/>
        </w:tabs>
        <w:ind w:left="567" w:hanging="567"/>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1FDA1BE8"/>
    <w:multiLevelType w:val="multilevel"/>
    <w:tmpl w:val="6304F4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2AEE38B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D8030F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914B8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FDA50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1A80C04"/>
    <w:multiLevelType w:val="multilevel"/>
    <w:tmpl w:val="462C8792"/>
    <w:lvl w:ilvl="0">
      <w:start w:val="1"/>
      <w:numFmt w:val="decimal"/>
      <w:pStyle w:val="berschrift1"/>
      <w:suff w:val="space"/>
      <w:lvlText w:val="%1."/>
      <w:lvlJc w:val="left"/>
      <w:pPr>
        <w:ind w:left="142" w:hanging="142"/>
      </w:pPr>
      <w:rPr>
        <w:rFonts w:hint="default"/>
      </w:rPr>
    </w:lvl>
    <w:lvl w:ilvl="1">
      <w:start w:val="1"/>
      <w:numFmt w:val="decimal"/>
      <w:pStyle w:val="berschrift2"/>
      <w:suff w:val="space"/>
      <w:lvlText w:val="%1.%2."/>
      <w:lvlJc w:val="left"/>
      <w:pPr>
        <w:ind w:left="142" w:hanging="142"/>
      </w:pPr>
      <w:rPr>
        <w:rFonts w:hint="default"/>
      </w:rPr>
    </w:lvl>
    <w:lvl w:ilvl="2">
      <w:start w:val="1"/>
      <w:numFmt w:val="decimal"/>
      <w:suff w:val="space"/>
      <w:lvlText w:val="%1.%2.%3."/>
      <w:lvlJc w:val="left"/>
      <w:pPr>
        <w:ind w:left="142" w:hanging="14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57E22D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9A75D2F"/>
    <w:multiLevelType w:val="multilevel"/>
    <w:tmpl w:val="6EF8920E"/>
    <w:lvl w:ilvl="0">
      <w:numFmt w:val="bullet"/>
      <w:lvlText w:val="-"/>
      <w:lvlJc w:val="left"/>
      <w:pPr>
        <w:tabs>
          <w:tab w:val="num" w:pos="567"/>
        </w:tabs>
        <w:ind w:left="567" w:hanging="567"/>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EF67225"/>
    <w:multiLevelType w:val="hybridMultilevel"/>
    <w:tmpl w:val="5838B1EC"/>
    <w:lvl w:ilvl="0" w:tplc="B54EE590">
      <w:numFmt w:val="bullet"/>
      <w:pStyle w:val="ListeimText"/>
      <w:lvlText w:val=""/>
      <w:lvlJc w:val="left"/>
      <w:pPr>
        <w:tabs>
          <w:tab w:val="num" w:pos="255"/>
        </w:tabs>
        <w:ind w:left="255" w:hanging="255"/>
      </w:pPr>
      <w:rPr>
        <w:rFonts w:ascii="Wingdings" w:hAnsi="Wingdings" w:hint="default"/>
        <w:color w:val="737373"/>
        <w:u w:color="73737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0D677A5"/>
    <w:multiLevelType w:val="multilevel"/>
    <w:tmpl w:val="883867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40C0D0C"/>
    <w:multiLevelType w:val="multilevel"/>
    <w:tmpl w:val="299A852C"/>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76F160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DC51B95"/>
    <w:multiLevelType w:val="multilevel"/>
    <w:tmpl w:val="0407001D"/>
    <w:lvl w:ilvl="0">
      <w:start w:val="1"/>
      <w:numFmt w:val="bullet"/>
      <w:lvlText w:val=""/>
      <w:lvlJc w:val="left"/>
      <w:pPr>
        <w:tabs>
          <w:tab w:val="num" w:pos="360"/>
        </w:tabs>
        <w:ind w:left="360" w:hanging="360"/>
      </w:pPr>
      <w:rPr>
        <w:rFonts w:ascii="Wingdings 2" w:hAnsi="Wingdings 2" w:hint="default"/>
        <w:sz w:val="23"/>
      </w:rPr>
    </w:lvl>
    <w:lvl w:ilvl="1">
      <w:start w:val="1"/>
      <w:numFmt w:val="bullet"/>
      <w:lvlText w:val=""/>
      <w:lvlJc w:val="left"/>
      <w:pPr>
        <w:tabs>
          <w:tab w:val="num" w:pos="720"/>
        </w:tabs>
        <w:ind w:left="720" w:hanging="360"/>
      </w:pPr>
      <w:rPr>
        <w:rFonts w:ascii="Wingdings 2" w:hAnsi="Wingdings 2" w:hint="default"/>
        <w:sz w:val="23"/>
      </w:rPr>
    </w:lvl>
    <w:lvl w:ilvl="2">
      <w:start w:val="1"/>
      <w:numFmt w:val="bullet"/>
      <w:lvlText w:val=""/>
      <w:lvlJc w:val="left"/>
      <w:pPr>
        <w:tabs>
          <w:tab w:val="num" w:pos="1080"/>
        </w:tabs>
        <w:ind w:left="1080" w:hanging="360"/>
      </w:pPr>
      <w:rPr>
        <w:rFonts w:ascii="Wingdings 2" w:hAnsi="Wingdings 2" w:hint="default"/>
        <w:sz w:val="23"/>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0321E90"/>
    <w:multiLevelType w:val="multilevel"/>
    <w:tmpl w:val="1A22E1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61F0CC0"/>
    <w:multiLevelType w:val="multilevel"/>
    <w:tmpl w:val="D8AAB2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7D10E00"/>
    <w:multiLevelType w:val="multilevel"/>
    <w:tmpl w:val="0407001D"/>
    <w:lvl w:ilvl="0">
      <w:start w:val="1"/>
      <w:numFmt w:val="bullet"/>
      <w:lvlText w:val=""/>
      <w:lvlJc w:val="left"/>
      <w:pPr>
        <w:tabs>
          <w:tab w:val="num" w:pos="360"/>
        </w:tabs>
        <w:ind w:left="360" w:hanging="360"/>
      </w:pPr>
      <w:rPr>
        <w:rFonts w:ascii="Wingdings 2" w:hAnsi="Wingdings 2" w:hint="default"/>
        <w:sz w:val="23"/>
      </w:rPr>
    </w:lvl>
    <w:lvl w:ilvl="1">
      <w:start w:val="1"/>
      <w:numFmt w:val="bullet"/>
      <w:lvlText w:val=""/>
      <w:lvlJc w:val="left"/>
      <w:pPr>
        <w:tabs>
          <w:tab w:val="num" w:pos="720"/>
        </w:tabs>
        <w:ind w:left="720" w:hanging="360"/>
      </w:pPr>
      <w:rPr>
        <w:rFonts w:ascii="Wingdings 2" w:hAnsi="Wingdings 2" w:hint="default"/>
        <w:sz w:val="23"/>
      </w:rPr>
    </w:lvl>
    <w:lvl w:ilvl="2">
      <w:start w:val="1"/>
      <w:numFmt w:val="bullet"/>
      <w:lvlText w:val=""/>
      <w:lvlJc w:val="left"/>
      <w:pPr>
        <w:tabs>
          <w:tab w:val="num" w:pos="1080"/>
        </w:tabs>
        <w:ind w:left="1080" w:hanging="360"/>
      </w:pPr>
      <w:rPr>
        <w:rFonts w:ascii="Wingdings 2" w:hAnsi="Wingdings 2" w:hint="default"/>
        <w:sz w:val="23"/>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98720D5"/>
    <w:multiLevelType w:val="multilevel"/>
    <w:tmpl w:val="2800F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D436DC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F4C142F"/>
    <w:multiLevelType w:val="multilevel"/>
    <w:tmpl w:val="C1D6D4AC"/>
    <w:lvl w:ilvl="0">
      <w:numFmt w:val="bullet"/>
      <w:lvlText w:val=""/>
      <w:lvlJc w:val="left"/>
      <w:pPr>
        <w:tabs>
          <w:tab w:val="num" w:pos="567"/>
        </w:tabs>
        <w:ind w:left="567" w:hanging="567"/>
      </w:pPr>
      <w:rPr>
        <w:rFonts w:ascii="Wingdings" w:hAnsi="Wingdings" w:hint="default"/>
        <w:u w:color="73737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0FB157F"/>
    <w:multiLevelType w:val="hybridMultilevel"/>
    <w:tmpl w:val="E834CCCE"/>
    <w:lvl w:ilvl="0" w:tplc="7E060C0E">
      <w:start w:val="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8B75C51"/>
    <w:multiLevelType w:val="multilevel"/>
    <w:tmpl w:val="1FC2BC4A"/>
    <w:lvl w:ilvl="0">
      <w:start w:val="1"/>
      <w:numFmt w:val="decimal"/>
      <w:suff w:val="space"/>
      <w:lvlText w:val="%1."/>
      <w:lvlJc w:val="left"/>
      <w:pPr>
        <w:ind w:left="142" w:hanging="142"/>
      </w:pPr>
      <w:rPr>
        <w:rFonts w:hint="default"/>
      </w:rPr>
    </w:lvl>
    <w:lvl w:ilvl="1">
      <w:start w:val="1"/>
      <w:numFmt w:val="decimal"/>
      <w:suff w:val="space"/>
      <w:lvlText w:val="%1.%2."/>
      <w:lvlJc w:val="left"/>
      <w:pPr>
        <w:ind w:left="142" w:hanging="142"/>
      </w:pPr>
      <w:rPr>
        <w:rFonts w:hint="default"/>
      </w:rPr>
    </w:lvl>
    <w:lvl w:ilvl="2">
      <w:start w:val="1"/>
      <w:numFmt w:val="decimal"/>
      <w:pStyle w:val="berschrift3"/>
      <w:suff w:val="space"/>
      <w:lvlText w:val="%1.%2.%3."/>
      <w:lvlJc w:val="left"/>
      <w:pPr>
        <w:ind w:left="142" w:hanging="14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CCD21F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E986BE6"/>
    <w:multiLevelType w:val="multilevel"/>
    <w:tmpl w:val="2188E22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5"/>
  </w:num>
  <w:num w:numId="13">
    <w:abstractNumId w:val="33"/>
  </w:num>
  <w:num w:numId="14">
    <w:abstractNumId w:val="39"/>
  </w:num>
  <w:num w:numId="15">
    <w:abstractNumId w:val="32"/>
  </w:num>
  <w:num w:numId="16">
    <w:abstractNumId w:val="19"/>
  </w:num>
  <w:num w:numId="17">
    <w:abstractNumId w:val="22"/>
  </w:num>
  <w:num w:numId="18">
    <w:abstractNumId w:val="25"/>
  </w:num>
  <w:num w:numId="19">
    <w:abstractNumId w:val="16"/>
  </w:num>
  <w:num w:numId="20">
    <w:abstractNumId w:val="41"/>
  </w:num>
  <w:num w:numId="21">
    <w:abstractNumId w:val="29"/>
  </w:num>
  <w:num w:numId="22">
    <w:abstractNumId w:val="15"/>
  </w:num>
  <w:num w:numId="23">
    <w:abstractNumId w:val="36"/>
  </w:num>
  <w:num w:numId="24">
    <w:abstractNumId w:val="11"/>
  </w:num>
  <w:num w:numId="25">
    <w:abstractNumId w:val="30"/>
  </w:num>
  <w:num w:numId="26">
    <w:abstractNumId w:val="20"/>
  </w:num>
  <w:num w:numId="27">
    <w:abstractNumId w:val="40"/>
  </w:num>
  <w:num w:numId="28">
    <w:abstractNumId w:val="21"/>
  </w:num>
  <w:num w:numId="29">
    <w:abstractNumId w:val="24"/>
  </w:num>
  <w:num w:numId="30">
    <w:abstractNumId w:val="34"/>
  </w:num>
  <w:num w:numId="31">
    <w:abstractNumId w:val="31"/>
  </w:num>
  <w:num w:numId="32">
    <w:abstractNumId w:val="12"/>
  </w:num>
  <w:num w:numId="33">
    <w:abstractNumId w:val="14"/>
  </w:num>
  <w:num w:numId="34">
    <w:abstractNumId w:val="27"/>
  </w:num>
  <w:num w:numId="35">
    <w:abstractNumId w:val="26"/>
  </w:num>
  <w:num w:numId="36">
    <w:abstractNumId w:val="18"/>
  </w:num>
  <w:num w:numId="37">
    <w:abstractNumId w:val="37"/>
  </w:num>
  <w:num w:numId="38">
    <w:abstractNumId w:val="17"/>
  </w:num>
  <w:num w:numId="39">
    <w:abstractNumId w:val="10"/>
  </w:num>
  <w:num w:numId="40">
    <w:abstractNumId w:val="23"/>
  </w:num>
  <w:num w:numId="41">
    <w:abstractNumId w:val="1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4DC6"/>
    <w:rsid w:val="000031DE"/>
    <w:rsid w:val="00017DB7"/>
    <w:rsid w:val="000250DF"/>
    <w:rsid w:val="00026029"/>
    <w:rsid w:val="00044378"/>
    <w:rsid w:val="00064ABE"/>
    <w:rsid w:val="00077F4A"/>
    <w:rsid w:val="000804F4"/>
    <w:rsid w:val="00080EB8"/>
    <w:rsid w:val="00087BB9"/>
    <w:rsid w:val="000935B2"/>
    <w:rsid w:val="00095EFE"/>
    <w:rsid w:val="000B6451"/>
    <w:rsid w:val="000C1C1E"/>
    <w:rsid w:val="000C2119"/>
    <w:rsid w:val="000D46BD"/>
    <w:rsid w:val="000D7400"/>
    <w:rsid w:val="000E0434"/>
    <w:rsid w:val="000F0EF1"/>
    <w:rsid w:val="000F3723"/>
    <w:rsid w:val="000F4D78"/>
    <w:rsid w:val="00100FBF"/>
    <w:rsid w:val="00102702"/>
    <w:rsid w:val="00105F94"/>
    <w:rsid w:val="00113A95"/>
    <w:rsid w:val="001163A3"/>
    <w:rsid w:val="00116BE1"/>
    <w:rsid w:val="00117217"/>
    <w:rsid w:val="00133C34"/>
    <w:rsid w:val="001343EB"/>
    <w:rsid w:val="00140A20"/>
    <w:rsid w:val="0014586C"/>
    <w:rsid w:val="00146002"/>
    <w:rsid w:val="00147877"/>
    <w:rsid w:val="00152F18"/>
    <w:rsid w:val="00162F80"/>
    <w:rsid w:val="0016369C"/>
    <w:rsid w:val="00165CE1"/>
    <w:rsid w:val="00170BE8"/>
    <w:rsid w:val="001841F4"/>
    <w:rsid w:val="00190BC4"/>
    <w:rsid w:val="00192EC8"/>
    <w:rsid w:val="00196E40"/>
    <w:rsid w:val="0019707C"/>
    <w:rsid w:val="001C0B55"/>
    <w:rsid w:val="001C276B"/>
    <w:rsid w:val="001C4A6E"/>
    <w:rsid w:val="001D3554"/>
    <w:rsid w:val="001D48C5"/>
    <w:rsid w:val="001D76B8"/>
    <w:rsid w:val="001F203F"/>
    <w:rsid w:val="00200F6D"/>
    <w:rsid w:val="002052BF"/>
    <w:rsid w:val="0021711F"/>
    <w:rsid w:val="002277E1"/>
    <w:rsid w:val="0023086A"/>
    <w:rsid w:val="00233F47"/>
    <w:rsid w:val="00235BA0"/>
    <w:rsid w:val="00236696"/>
    <w:rsid w:val="00236CD2"/>
    <w:rsid w:val="00237AF5"/>
    <w:rsid w:val="00241757"/>
    <w:rsid w:val="00245396"/>
    <w:rsid w:val="00257599"/>
    <w:rsid w:val="002577DE"/>
    <w:rsid w:val="00263DD1"/>
    <w:rsid w:val="002668D0"/>
    <w:rsid w:val="00266C4C"/>
    <w:rsid w:val="0027553D"/>
    <w:rsid w:val="002776EA"/>
    <w:rsid w:val="00282BAB"/>
    <w:rsid w:val="0028438D"/>
    <w:rsid w:val="00286494"/>
    <w:rsid w:val="002909C8"/>
    <w:rsid w:val="00296CDE"/>
    <w:rsid w:val="002A4D33"/>
    <w:rsid w:val="002B062C"/>
    <w:rsid w:val="002B6A12"/>
    <w:rsid w:val="002C75C5"/>
    <w:rsid w:val="002D20E5"/>
    <w:rsid w:val="002E10B6"/>
    <w:rsid w:val="002E1178"/>
    <w:rsid w:val="002E516B"/>
    <w:rsid w:val="002F72A3"/>
    <w:rsid w:val="00305843"/>
    <w:rsid w:val="00314AD2"/>
    <w:rsid w:val="00316184"/>
    <w:rsid w:val="003245A3"/>
    <w:rsid w:val="00326482"/>
    <w:rsid w:val="00332992"/>
    <w:rsid w:val="00334D89"/>
    <w:rsid w:val="00336919"/>
    <w:rsid w:val="00336F8B"/>
    <w:rsid w:val="00350ED2"/>
    <w:rsid w:val="00353881"/>
    <w:rsid w:val="0035542D"/>
    <w:rsid w:val="003634C7"/>
    <w:rsid w:val="00366B97"/>
    <w:rsid w:val="00373B3E"/>
    <w:rsid w:val="003A06D2"/>
    <w:rsid w:val="003A1024"/>
    <w:rsid w:val="003A332A"/>
    <w:rsid w:val="003A37F0"/>
    <w:rsid w:val="003C156C"/>
    <w:rsid w:val="003C7683"/>
    <w:rsid w:val="003D4288"/>
    <w:rsid w:val="003E38E1"/>
    <w:rsid w:val="003F0FB2"/>
    <w:rsid w:val="003F2537"/>
    <w:rsid w:val="003F632F"/>
    <w:rsid w:val="00401BEC"/>
    <w:rsid w:val="00402327"/>
    <w:rsid w:val="004077E6"/>
    <w:rsid w:val="004349BC"/>
    <w:rsid w:val="0044015E"/>
    <w:rsid w:val="00443C46"/>
    <w:rsid w:val="0045362E"/>
    <w:rsid w:val="004549D0"/>
    <w:rsid w:val="00460C65"/>
    <w:rsid w:val="00461BAD"/>
    <w:rsid w:val="004773CE"/>
    <w:rsid w:val="00477612"/>
    <w:rsid w:val="00485FF8"/>
    <w:rsid w:val="004914E0"/>
    <w:rsid w:val="00496A05"/>
    <w:rsid w:val="004A2C3A"/>
    <w:rsid w:val="004A32F2"/>
    <w:rsid w:val="004A5F50"/>
    <w:rsid w:val="004A758C"/>
    <w:rsid w:val="004A7AFC"/>
    <w:rsid w:val="004B18CF"/>
    <w:rsid w:val="004C2FC5"/>
    <w:rsid w:val="004C3199"/>
    <w:rsid w:val="004C445D"/>
    <w:rsid w:val="004D662E"/>
    <w:rsid w:val="004E0A3C"/>
    <w:rsid w:val="004E6586"/>
    <w:rsid w:val="00501F3A"/>
    <w:rsid w:val="005059DF"/>
    <w:rsid w:val="00506486"/>
    <w:rsid w:val="00507177"/>
    <w:rsid w:val="00507B8A"/>
    <w:rsid w:val="00507EA2"/>
    <w:rsid w:val="005128A1"/>
    <w:rsid w:val="005143C0"/>
    <w:rsid w:val="00516414"/>
    <w:rsid w:val="00530EBF"/>
    <w:rsid w:val="005324D9"/>
    <w:rsid w:val="00532937"/>
    <w:rsid w:val="0053536A"/>
    <w:rsid w:val="005375FE"/>
    <w:rsid w:val="00543D6F"/>
    <w:rsid w:val="0054748F"/>
    <w:rsid w:val="00551983"/>
    <w:rsid w:val="00555185"/>
    <w:rsid w:val="00555421"/>
    <w:rsid w:val="00556B53"/>
    <w:rsid w:val="005579DB"/>
    <w:rsid w:val="005730F6"/>
    <w:rsid w:val="00583CA0"/>
    <w:rsid w:val="005852C5"/>
    <w:rsid w:val="005853E4"/>
    <w:rsid w:val="00591C44"/>
    <w:rsid w:val="00594388"/>
    <w:rsid w:val="00594DC6"/>
    <w:rsid w:val="0059678F"/>
    <w:rsid w:val="005A11CC"/>
    <w:rsid w:val="005A2F33"/>
    <w:rsid w:val="005B0328"/>
    <w:rsid w:val="005C407F"/>
    <w:rsid w:val="005E2337"/>
    <w:rsid w:val="005E3878"/>
    <w:rsid w:val="005F67B0"/>
    <w:rsid w:val="00605D5D"/>
    <w:rsid w:val="00610400"/>
    <w:rsid w:val="00625FD8"/>
    <w:rsid w:val="00631BFA"/>
    <w:rsid w:val="00632BB8"/>
    <w:rsid w:val="00642388"/>
    <w:rsid w:val="00655AEF"/>
    <w:rsid w:val="00657E68"/>
    <w:rsid w:val="00660C4B"/>
    <w:rsid w:val="006651A2"/>
    <w:rsid w:val="006747FC"/>
    <w:rsid w:val="00677193"/>
    <w:rsid w:val="0067766F"/>
    <w:rsid w:val="00680458"/>
    <w:rsid w:val="0069127B"/>
    <w:rsid w:val="006930E2"/>
    <w:rsid w:val="006947C5"/>
    <w:rsid w:val="006973FB"/>
    <w:rsid w:val="006A20CE"/>
    <w:rsid w:val="006A2F5A"/>
    <w:rsid w:val="006A3A3D"/>
    <w:rsid w:val="006A5A3B"/>
    <w:rsid w:val="006C620F"/>
    <w:rsid w:val="006D1447"/>
    <w:rsid w:val="006D7C97"/>
    <w:rsid w:val="006E2BE0"/>
    <w:rsid w:val="006F0947"/>
    <w:rsid w:val="006F2803"/>
    <w:rsid w:val="0071112D"/>
    <w:rsid w:val="00713779"/>
    <w:rsid w:val="0071720B"/>
    <w:rsid w:val="00726167"/>
    <w:rsid w:val="00743C87"/>
    <w:rsid w:val="007450EB"/>
    <w:rsid w:val="007475FB"/>
    <w:rsid w:val="007477FB"/>
    <w:rsid w:val="00747CC3"/>
    <w:rsid w:val="0075052E"/>
    <w:rsid w:val="00757AFB"/>
    <w:rsid w:val="00763716"/>
    <w:rsid w:val="007725E3"/>
    <w:rsid w:val="00774B2C"/>
    <w:rsid w:val="00775620"/>
    <w:rsid w:val="00780FC8"/>
    <w:rsid w:val="00785C0B"/>
    <w:rsid w:val="007A5CEE"/>
    <w:rsid w:val="007B155C"/>
    <w:rsid w:val="007B7D36"/>
    <w:rsid w:val="007D23DE"/>
    <w:rsid w:val="007D714F"/>
    <w:rsid w:val="007E0153"/>
    <w:rsid w:val="007F5F37"/>
    <w:rsid w:val="00805E15"/>
    <w:rsid w:val="00805E49"/>
    <w:rsid w:val="00821656"/>
    <w:rsid w:val="008233B4"/>
    <w:rsid w:val="00831F99"/>
    <w:rsid w:val="0083510B"/>
    <w:rsid w:val="008563F0"/>
    <w:rsid w:val="00864FCB"/>
    <w:rsid w:val="00872F3D"/>
    <w:rsid w:val="00874EC9"/>
    <w:rsid w:val="00884AF9"/>
    <w:rsid w:val="00890E70"/>
    <w:rsid w:val="008A0A5C"/>
    <w:rsid w:val="008A16AB"/>
    <w:rsid w:val="008B3339"/>
    <w:rsid w:val="008B3E6D"/>
    <w:rsid w:val="008B60DF"/>
    <w:rsid w:val="008C6328"/>
    <w:rsid w:val="008C6A94"/>
    <w:rsid w:val="008D1BA4"/>
    <w:rsid w:val="008D24F5"/>
    <w:rsid w:val="008D6F29"/>
    <w:rsid w:val="008E6971"/>
    <w:rsid w:val="008F5F08"/>
    <w:rsid w:val="0090090A"/>
    <w:rsid w:val="00901028"/>
    <w:rsid w:val="009066BB"/>
    <w:rsid w:val="00910961"/>
    <w:rsid w:val="00910CED"/>
    <w:rsid w:val="009127A5"/>
    <w:rsid w:val="00912DC7"/>
    <w:rsid w:val="009143C7"/>
    <w:rsid w:val="00914CBC"/>
    <w:rsid w:val="00924936"/>
    <w:rsid w:val="00927BA2"/>
    <w:rsid w:val="009322CA"/>
    <w:rsid w:val="00932F62"/>
    <w:rsid w:val="00942146"/>
    <w:rsid w:val="00947535"/>
    <w:rsid w:val="00955EBE"/>
    <w:rsid w:val="00966EC3"/>
    <w:rsid w:val="009700A0"/>
    <w:rsid w:val="00973778"/>
    <w:rsid w:val="0097595C"/>
    <w:rsid w:val="00977618"/>
    <w:rsid w:val="00980609"/>
    <w:rsid w:val="0098521B"/>
    <w:rsid w:val="00992A1A"/>
    <w:rsid w:val="009A1027"/>
    <w:rsid w:val="009A1C77"/>
    <w:rsid w:val="009A219A"/>
    <w:rsid w:val="009B19FC"/>
    <w:rsid w:val="009B227E"/>
    <w:rsid w:val="009C2B2F"/>
    <w:rsid w:val="009C73DB"/>
    <w:rsid w:val="009D059D"/>
    <w:rsid w:val="009D420C"/>
    <w:rsid w:val="009D4589"/>
    <w:rsid w:val="009E67FC"/>
    <w:rsid w:val="009E6BAA"/>
    <w:rsid w:val="009F6C5C"/>
    <w:rsid w:val="00A000EA"/>
    <w:rsid w:val="00A01B84"/>
    <w:rsid w:val="00A0284A"/>
    <w:rsid w:val="00A04067"/>
    <w:rsid w:val="00A0452D"/>
    <w:rsid w:val="00A11A3E"/>
    <w:rsid w:val="00A12464"/>
    <w:rsid w:val="00A23572"/>
    <w:rsid w:val="00A24283"/>
    <w:rsid w:val="00A2471B"/>
    <w:rsid w:val="00A27FB3"/>
    <w:rsid w:val="00A30699"/>
    <w:rsid w:val="00A33D0F"/>
    <w:rsid w:val="00A41DE0"/>
    <w:rsid w:val="00A45249"/>
    <w:rsid w:val="00A56F0C"/>
    <w:rsid w:val="00A70DB1"/>
    <w:rsid w:val="00A7513E"/>
    <w:rsid w:val="00A757DB"/>
    <w:rsid w:val="00A76D0D"/>
    <w:rsid w:val="00A80EE0"/>
    <w:rsid w:val="00A81B92"/>
    <w:rsid w:val="00AB2E9F"/>
    <w:rsid w:val="00AC151F"/>
    <w:rsid w:val="00AC16AB"/>
    <w:rsid w:val="00AC52C7"/>
    <w:rsid w:val="00AD3673"/>
    <w:rsid w:val="00AD60B0"/>
    <w:rsid w:val="00AF0D2A"/>
    <w:rsid w:val="00AF4476"/>
    <w:rsid w:val="00B13F4D"/>
    <w:rsid w:val="00B15E3E"/>
    <w:rsid w:val="00B329FA"/>
    <w:rsid w:val="00B601B5"/>
    <w:rsid w:val="00B62058"/>
    <w:rsid w:val="00B63192"/>
    <w:rsid w:val="00B7625F"/>
    <w:rsid w:val="00B80CA0"/>
    <w:rsid w:val="00B90AE3"/>
    <w:rsid w:val="00B9297F"/>
    <w:rsid w:val="00B954EA"/>
    <w:rsid w:val="00BA6EDD"/>
    <w:rsid w:val="00BB2996"/>
    <w:rsid w:val="00BC200C"/>
    <w:rsid w:val="00BC5323"/>
    <w:rsid w:val="00BC7648"/>
    <w:rsid w:val="00BD47BC"/>
    <w:rsid w:val="00BF43BB"/>
    <w:rsid w:val="00C01266"/>
    <w:rsid w:val="00C03A28"/>
    <w:rsid w:val="00C03E25"/>
    <w:rsid w:val="00C06B78"/>
    <w:rsid w:val="00C1172D"/>
    <w:rsid w:val="00C219AD"/>
    <w:rsid w:val="00C27C72"/>
    <w:rsid w:val="00C4219B"/>
    <w:rsid w:val="00C421B7"/>
    <w:rsid w:val="00C44C35"/>
    <w:rsid w:val="00C45602"/>
    <w:rsid w:val="00C60E4F"/>
    <w:rsid w:val="00C65C4C"/>
    <w:rsid w:val="00C77CD4"/>
    <w:rsid w:val="00C864EE"/>
    <w:rsid w:val="00C97D39"/>
    <w:rsid w:val="00CA1E85"/>
    <w:rsid w:val="00CA20CE"/>
    <w:rsid w:val="00CA54CA"/>
    <w:rsid w:val="00CB5D88"/>
    <w:rsid w:val="00CB698E"/>
    <w:rsid w:val="00CC30E0"/>
    <w:rsid w:val="00CD4720"/>
    <w:rsid w:val="00CD6249"/>
    <w:rsid w:val="00CE053A"/>
    <w:rsid w:val="00CE7509"/>
    <w:rsid w:val="00CE7700"/>
    <w:rsid w:val="00CF1EAB"/>
    <w:rsid w:val="00CF7240"/>
    <w:rsid w:val="00D0485C"/>
    <w:rsid w:val="00D055E7"/>
    <w:rsid w:val="00D13B4B"/>
    <w:rsid w:val="00D24340"/>
    <w:rsid w:val="00D24AC0"/>
    <w:rsid w:val="00D30060"/>
    <w:rsid w:val="00D312E2"/>
    <w:rsid w:val="00D378C3"/>
    <w:rsid w:val="00D47081"/>
    <w:rsid w:val="00D522E9"/>
    <w:rsid w:val="00D57111"/>
    <w:rsid w:val="00D65219"/>
    <w:rsid w:val="00D71B7D"/>
    <w:rsid w:val="00D75292"/>
    <w:rsid w:val="00D95F53"/>
    <w:rsid w:val="00D961E1"/>
    <w:rsid w:val="00DA2DEC"/>
    <w:rsid w:val="00DA643B"/>
    <w:rsid w:val="00DB5448"/>
    <w:rsid w:val="00DC2397"/>
    <w:rsid w:val="00DC30B9"/>
    <w:rsid w:val="00DE14B0"/>
    <w:rsid w:val="00DE5F8D"/>
    <w:rsid w:val="00DF1E07"/>
    <w:rsid w:val="00E00EEA"/>
    <w:rsid w:val="00E01F75"/>
    <w:rsid w:val="00E0299F"/>
    <w:rsid w:val="00E02E3A"/>
    <w:rsid w:val="00E03359"/>
    <w:rsid w:val="00E117B7"/>
    <w:rsid w:val="00E133A4"/>
    <w:rsid w:val="00E4134B"/>
    <w:rsid w:val="00E42B0E"/>
    <w:rsid w:val="00E430CC"/>
    <w:rsid w:val="00E4322F"/>
    <w:rsid w:val="00E477CE"/>
    <w:rsid w:val="00E51217"/>
    <w:rsid w:val="00E6128D"/>
    <w:rsid w:val="00E63757"/>
    <w:rsid w:val="00E84DDA"/>
    <w:rsid w:val="00E87120"/>
    <w:rsid w:val="00EA306C"/>
    <w:rsid w:val="00EC3CBE"/>
    <w:rsid w:val="00ED30F1"/>
    <w:rsid w:val="00ED4F0D"/>
    <w:rsid w:val="00ED58D9"/>
    <w:rsid w:val="00EF1397"/>
    <w:rsid w:val="00EF51AE"/>
    <w:rsid w:val="00F10582"/>
    <w:rsid w:val="00F11577"/>
    <w:rsid w:val="00F1532E"/>
    <w:rsid w:val="00F171BD"/>
    <w:rsid w:val="00F254AA"/>
    <w:rsid w:val="00F31DD0"/>
    <w:rsid w:val="00F33B41"/>
    <w:rsid w:val="00F378D7"/>
    <w:rsid w:val="00F40CCC"/>
    <w:rsid w:val="00F55990"/>
    <w:rsid w:val="00F56C32"/>
    <w:rsid w:val="00F56C8D"/>
    <w:rsid w:val="00F57A83"/>
    <w:rsid w:val="00F6436D"/>
    <w:rsid w:val="00F65C09"/>
    <w:rsid w:val="00F703A2"/>
    <w:rsid w:val="00F71CDE"/>
    <w:rsid w:val="00F81296"/>
    <w:rsid w:val="00F8320A"/>
    <w:rsid w:val="00F92DDA"/>
    <w:rsid w:val="00F96E10"/>
    <w:rsid w:val="00FA7755"/>
    <w:rsid w:val="00FB3749"/>
    <w:rsid w:val="00FB61B0"/>
    <w:rsid w:val="00FC4908"/>
    <w:rsid w:val="00FD4E87"/>
    <w:rsid w:val="00FE7314"/>
    <w:rsid w:val="00FF4C49"/>
    <w:rsid w:val="00FF4FD2"/>
    <w:rsid w:val="00FF75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F81AB3-335B-4001-80C1-A4C09886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utoRedefine/>
    <w:qFormat/>
    <w:rsid w:val="00D65219"/>
    <w:pPr>
      <w:spacing w:line="290" w:lineRule="exact"/>
    </w:pPr>
    <w:rPr>
      <w:rFonts w:ascii="Arial" w:hAnsi="Arial"/>
      <w:color w:val="000000"/>
      <w:sz w:val="23"/>
    </w:rPr>
  </w:style>
  <w:style w:type="paragraph" w:styleId="berschrift1">
    <w:name w:val="heading 1"/>
    <w:basedOn w:val="Standard"/>
    <w:next w:val="Standard"/>
    <w:autoRedefine/>
    <w:qFormat/>
    <w:rsid w:val="00942146"/>
    <w:pPr>
      <w:keepNext/>
      <w:numPr>
        <w:numId w:val="29"/>
      </w:numPr>
      <w:tabs>
        <w:tab w:val="left" w:pos="360"/>
      </w:tabs>
      <w:spacing w:after="230" w:line="400" w:lineRule="exact"/>
      <w:ind w:left="360" w:hanging="360"/>
      <w:contextualSpacing/>
      <w:outlineLvl w:val="0"/>
    </w:pPr>
    <w:rPr>
      <w:rFonts w:cs="Arial"/>
      <w:b/>
      <w:bCs/>
      <w:kern w:val="32"/>
      <w:sz w:val="32"/>
      <w:szCs w:val="32"/>
    </w:rPr>
  </w:style>
  <w:style w:type="paragraph" w:styleId="berschrift2">
    <w:name w:val="heading 2"/>
    <w:basedOn w:val="Standard"/>
    <w:next w:val="Standard"/>
    <w:autoRedefine/>
    <w:qFormat/>
    <w:rsid w:val="00780FC8"/>
    <w:pPr>
      <w:keepNext/>
      <w:numPr>
        <w:ilvl w:val="1"/>
        <w:numId w:val="29"/>
      </w:numPr>
      <w:spacing w:after="60"/>
      <w:contextualSpacing/>
      <w:outlineLvl w:val="1"/>
    </w:pPr>
    <w:rPr>
      <w:rFonts w:cs="Arial"/>
      <w:b/>
      <w:bCs/>
      <w:iCs/>
      <w:szCs w:val="28"/>
    </w:rPr>
  </w:style>
  <w:style w:type="paragraph" w:styleId="berschrift3">
    <w:name w:val="heading 3"/>
    <w:basedOn w:val="Standard"/>
    <w:next w:val="Standard"/>
    <w:autoRedefine/>
    <w:qFormat/>
    <w:rsid w:val="00780FC8"/>
    <w:pPr>
      <w:keepNext/>
      <w:spacing w:after="60"/>
      <w:contextualSpacing/>
      <w:outlineLvl w:val="2"/>
    </w:pPr>
    <w:rPr>
      <w:rFonts w:cs="Arial"/>
      <w:b/>
      <w:bCs/>
      <w:color w:val="737373"/>
      <w:szCs w:val="23"/>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autoRedefine/>
    <w:rsid w:val="00591C44"/>
    <w:pPr>
      <w:pBdr>
        <w:top w:val="single" w:sz="4" w:space="6" w:color="737373"/>
      </w:pBdr>
      <w:tabs>
        <w:tab w:val="center" w:pos="4536"/>
        <w:tab w:val="right" w:pos="9072"/>
      </w:tabs>
      <w:spacing w:after="290" w:line="280" w:lineRule="exact"/>
    </w:pPr>
    <w:rPr>
      <w:color w:val="737373"/>
      <w:sz w:val="18"/>
      <w:szCs w:val="18"/>
    </w:rPr>
  </w:style>
  <w:style w:type="paragraph" w:styleId="Fuzeile">
    <w:name w:val="footer"/>
    <w:basedOn w:val="Standard"/>
    <w:autoRedefine/>
    <w:rsid w:val="00743C87"/>
    <w:pPr>
      <w:tabs>
        <w:tab w:val="center" w:pos="4536"/>
        <w:tab w:val="right" w:pos="9072"/>
      </w:tabs>
      <w:spacing w:line="220" w:lineRule="atLeast"/>
    </w:pPr>
    <w:rPr>
      <w:sz w:val="18"/>
      <w:szCs w:val="18"/>
    </w:rPr>
  </w:style>
  <w:style w:type="character" w:styleId="Seitenzahl">
    <w:name w:val="page number"/>
    <w:rsid w:val="00CD6249"/>
    <w:rPr>
      <w:rFonts w:ascii="Arial" w:hAnsi="Arial"/>
      <w:color w:val="666666"/>
      <w:sz w:val="18"/>
      <w:szCs w:val="18"/>
    </w:rPr>
  </w:style>
  <w:style w:type="paragraph" w:styleId="Titel">
    <w:name w:val="Title"/>
    <w:basedOn w:val="Standard"/>
    <w:autoRedefine/>
    <w:qFormat/>
    <w:rsid w:val="00726167"/>
    <w:pPr>
      <w:spacing w:after="480" w:line="480" w:lineRule="exact"/>
      <w:contextualSpacing/>
      <w:outlineLvl w:val="0"/>
    </w:pPr>
    <w:rPr>
      <w:rFonts w:cs="Arial"/>
      <w:b/>
      <w:bCs/>
      <w:color w:val="737373"/>
      <w:kern w:val="28"/>
      <w:sz w:val="40"/>
      <w:szCs w:val="40"/>
    </w:rPr>
  </w:style>
  <w:style w:type="paragraph" w:customStyle="1" w:styleId="Standardfett">
    <w:name w:val="Standard fett"/>
    <w:basedOn w:val="Standard"/>
    <w:autoRedefine/>
    <w:rsid w:val="00B7625F"/>
    <w:rPr>
      <w:b/>
    </w:rPr>
  </w:style>
  <w:style w:type="table" w:customStyle="1" w:styleId="Tabelle">
    <w:name w:val="Tabelle"/>
    <w:basedOn w:val="NormaleTabelle"/>
    <w:rsid w:val="00196E40"/>
    <w:pPr>
      <w:spacing w:line="250" w:lineRule="exact"/>
    </w:pPr>
    <w:rPr>
      <w:rFonts w:ascii="Arial" w:hAnsi="Arial"/>
    </w:rPr>
    <w:tblPr>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59" w:type="dxa"/>
        <w:bottom w:w="0" w:type="dxa"/>
        <w:right w:w="159" w:type="dxa"/>
      </w:tblCellMar>
    </w:tblPr>
    <w:tcPr>
      <w:shd w:val="clear" w:color="auto" w:fill="auto"/>
      <w:vAlign w:val="center"/>
    </w:tcPr>
    <w:tblStylePr w:type="firstRow">
      <w:tblPr>
        <w:tblInd w:w="0" w:type="dxa"/>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Tabellen-Text">
    <w:name w:val="Tabellen-Text"/>
    <w:rsid w:val="00C4219B"/>
    <w:pPr>
      <w:spacing w:line="250" w:lineRule="exact"/>
    </w:pPr>
    <w:rPr>
      <w:rFonts w:ascii="Arial" w:hAnsi="Arial"/>
      <w:color w:val="000000"/>
    </w:rPr>
  </w:style>
  <w:style w:type="paragraph" w:customStyle="1" w:styleId="HierknnteIhrLogostehen">
    <w:name w:val="Hier könnte Ihr Logo stehen"/>
    <w:basedOn w:val="Standard"/>
    <w:rsid w:val="00805E15"/>
    <w:pPr>
      <w:jc w:val="center"/>
    </w:pPr>
    <w:rPr>
      <w:color w:val="737373"/>
      <w:sz w:val="18"/>
    </w:rPr>
  </w:style>
  <w:style w:type="paragraph" w:customStyle="1" w:styleId="ListeimText">
    <w:name w:val="Liste im Text"/>
    <w:autoRedefine/>
    <w:rsid w:val="009C2B2F"/>
    <w:pPr>
      <w:numPr>
        <w:numId w:val="34"/>
      </w:numPr>
      <w:spacing w:line="290" w:lineRule="exact"/>
    </w:pPr>
    <w:rPr>
      <w:rFonts w:ascii="Arial" w:hAnsi="Arial"/>
      <w:color w:val="000000"/>
      <w:sz w:val="23"/>
    </w:rPr>
  </w:style>
  <w:style w:type="paragraph" w:customStyle="1" w:styleId="Tabellen-Beschriftung">
    <w:name w:val="Tabellen-Beschriftung"/>
    <w:autoRedefine/>
    <w:rsid w:val="00BC5323"/>
    <w:pPr>
      <w:spacing w:before="120" w:line="230" w:lineRule="exact"/>
      <w:contextualSpacing/>
    </w:pPr>
    <w:rPr>
      <w:rFonts w:ascii="Arial" w:hAnsi="Arial"/>
      <w:color w:val="000000"/>
      <w:sz w:val="18"/>
    </w:rPr>
  </w:style>
  <w:style w:type="paragraph" w:customStyle="1" w:styleId="Checkliste">
    <w:name w:val="Checkliste"/>
    <w:link w:val="ChecklisteZchnZchn"/>
    <w:autoRedefine/>
    <w:rsid w:val="00910CED"/>
    <w:pPr>
      <w:numPr>
        <w:numId w:val="33"/>
      </w:numPr>
      <w:spacing w:before="420" w:line="430" w:lineRule="exact"/>
      <w:contextualSpacing/>
    </w:pPr>
    <w:rPr>
      <w:rFonts w:ascii="Arial" w:hAnsi="Arial"/>
      <w:b/>
      <w:color w:val="000000"/>
      <w:sz w:val="23"/>
    </w:rPr>
  </w:style>
  <w:style w:type="paragraph" w:styleId="Sprechblasentext">
    <w:name w:val="Balloon Text"/>
    <w:basedOn w:val="Standard"/>
    <w:semiHidden/>
    <w:rsid w:val="00B329FA"/>
    <w:rPr>
      <w:rFonts w:ascii="Tahoma" w:hAnsi="Tahoma" w:cs="Tahoma"/>
      <w:sz w:val="16"/>
      <w:szCs w:val="16"/>
    </w:rPr>
  </w:style>
  <w:style w:type="character" w:customStyle="1" w:styleId="ChecklisteZchnZchn">
    <w:name w:val="Checkliste Zchn Zchn"/>
    <w:link w:val="Checkliste"/>
    <w:rsid w:val="00910CED"/>
    <w:rPr>
      <w:rFonts w:ascii="Arial" w:hAnsi="Arial"/>
      <w:b/>
      <w:color w:val="000000"/>
      <w:sz w:val="23"/>
      <w:lang w:val="de-DE" w:eastAsia="de-DE" w:bidi="ar-SA"/>
    </w:rPr>
  </w:style>
  <w:style w:type="character" w:styleId="Hyperlink">
    <w:name w:val="Hyperlink"/>
    <w:rsid w:val="0045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Arbeitsstand\Corporate%20Design\Office-Vorlagen\Word\seikumu%20P-Vorlage(070308)al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seikumu P-Vorlage(070308)ale.dot</Template>
  <TotalTime>0</TotalTime>
  <Pages>10</Pages>
  <Words>598</Words>
  <Characters>3769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Vorlage Lastenheft</vt:lpstr>
    </vt:vector>
  </TitlesOfParts>
  <Company>bao GmbH, TBS NRW e.V.</Company>
  <LinksUpToDate>false</LinksUpToDate>
  <CharactersWithSpaces>4359</CharactersWithSpaces>
  <SharedDoc>false</SharedDoc>
  <HyperlinkBase>www.seikumu.de</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Lastenheft</dc:subject>
  <dc:creator>seikumu</dc:creator>
  <cp:keywords>Vorlage, Lastenheft, Anforderungsanalyse</cp:keywords>
  <dc:description>www.seikumu.de</dc:description>
  <cp:lastModifiedBy>Deniel Horvatic</cp:lastModifiedBy>
  <cp:revision>16</cp:revision>
  <cp:lastPrinted>2007-07-02T12:46:00Z</cp:lastPrinted>
  <dcterms:created xsi:type="dcterms:W3CDTF">2015-02-14T11:57:00Z</dcterms:created>
  <dcterms:modified xsi:type="dcterms:W3CDTF">2015-02-16T00:23:00Z</dcterms:modified>
  <cp:category>Vorlage</cp:category>
</cp:coreProperties>
</file>